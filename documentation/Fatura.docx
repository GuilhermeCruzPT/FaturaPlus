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Tabela de esquema para introduzir o Logótipo, Número da Fatura, Data de Expiração, Nome da Empresa, Endereço, Números de Telefone e Fax e Endereço de E-mail, juntamente com o Endereço do destinatário da Fatura e os dados de contacto"/>
      </w:tblPr>
      <w:tblGrid>
        <w:gridCol w:w="3823"/>
        <w:gridCol w:w="3367"/>
        <w:gridCol w:w="3427"/>
      </w:tblGrid>
      <w:tr w:rsidR="0074628F" w:rsidRPr="00A67AD4" w14:paraId="66AAFEC0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795C8638" w14:textId="11C1FD98" w:rsidR="00A340F2" w:rsidRPr="00A67AD4" w:rsidRDefault="0074628F" w:rsidP="00064E3E">
            <w:pPr>
              <w:pStyle w:val="Ttulo"/>
            </w:pPr>
            <w:r>
              <w:rPr>
                <w:noProof/>
              </w:rPr>
              <w:drawing>
                <wp:inline distT="0" distB="0" distL="0" distR="0" wp14:anchorId="43F80F7C" wp14:editId="494FF569">
                  <wp:extent cx="2226032" cy="756557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9319" b="89606" l="7065" r="93301">
                                        <a14:foregroundMark x1="7065" y1="51971" x2="7065" y2="51971"/>
                                        <a14:foregroundMark x1="23021" y1="47670" x2="23021" y2="47670"/>
                                        <a14:foregroundMark x1="30694" y1="42652" x2="30694" y2="42652"/>
                                        <a14:foregroundMark x1="38977" y1="53047" x2="38977" y2="53047"/>
                                        <a14:foregroundMark x1="50792" y1="56272" x2="50792" y2="56272"/>
                                        <a14:foregroundMark x1="80633" y1="73118" x2="80633" y2="22581"/>
                                        <a14:foregroundMark x1="75883" y1="51971" x2="72351" y2="45878"/>
                                        <a14:foregroundMark x1="71376" y1="41577" x2="71376" y2="41577"/>
                                        <a14:foregroundMark x1="93301" y1="39785" x2="93301" y2="39785"/>
                                        <a14:foregroundMark x1="63703" y1="60932" x2="63703" y2="6093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650" cy="77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</w:tcPr>
          <w:p w14:paraId="6D95FF70" w14:textId="61B673E8" w:rsidR="00A340F2" w:rsidRPr="00A67AD4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2E755783" w14:textId="17A5A101" w:rsidR="00A340F2" w:rsidRPr="00A67AD4" w:rsidRDefault="00A340F2" w:rsidP="002F5404"/>
        </w:tc>
      </w:tr>
      <w:tr w:rsidR="0074628F" w:rsidRPr="00A67AD4" w14:paraId="334180E2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48FBF480" w14:textId="77777777" w:rsidR="00A340F2" w:rsidRPr="00A67AD4" w:rsidRDefault="00117EF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a:"/>
                <w:tag w:val="Data:"/>
                <w:id w:val="-865594733"/>
                <w:placeholder>
                  <w:docPart w:val="1C49981FAA5F479DA25485767137908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A67AD4">
                  <w:rPr>
                    <w:rStyle w:val="DataCarter"/>
                    <w:lang w:bidi="pt-PT"/>
                  </w:rPr>
                  <w:t>DATA</w:t>
                </w:r>
              </w:sdtContent>
            </w:sdt>
          </w:p>
          <w:p w14:paraId="04DFA9CC" w14:textId="77777777" w:rsidR="00A340F2" w:rsidRPr="00A67AD4" w:rsidRDefault="00117EFE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Introduza a data:"/>
                <w:tag w:val="Introduza a data:"/>
                <w:id w:val="231969675"/>
                <w:placeholder>
                  <w:docPart w:val="B3A7425451F84BE0B6003456C9214A7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A67AD4">
                  <w:rPr>
                    <w:sz w:val="32"/>
                    <w:szCs w:val="32"/>
                    <w:lang w:bidi="pt-PT"/>
                  </w:rPr>
                  <w:t>Data</w:t>
                </w:r>
              </w:sdtContent>
            </w:sdt>
          </w:p>
        </w:tc>
        <w:tc>
          <w:tcPr>
            <w:tcW w:w="3539" w:type="dxa"/>
            <w:hideMark/>
          </w:tcPr>
          <w:p w14:paraId="13819BAD" w14:textId="77777777" w:rsidR="00A340F2" w:rsidRPr="00A67AD4" w:rsidRDefault="00117EF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Número da fatura:"/>
                <w:tag w:val="Número da fatura:"/>
                <w:id w:val="453919090"/>
                <w:placeholder>
                  <w:docPart w:val="F35F10836DEF4BE4A59301FEDC3F4EB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A67AD4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pt-PT"/>
                  </w:rPr>
                  <w:t>FATURA N.º</w:t>
                </w:r>
              </w:sdtContent>
            </w:sdt>
          </w:p>
          <w:p w14:paraId="6E3E07E6" w14:textId="77777777" w:rsidR="00A340F2" w:rsidRPr="00A67AD4" w:rsidRDefault="00117EFE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Introduza o número da fatura:"/>
                <w:tag w:val="Introduza o número da fatura:"/>
                <w:id w:val="-150998254"/>
                <w:placeholder>
                  <w:docPart w:val="C3DB62AE93934305B3DEA18E2E5EF9D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A67AD4">
                  <w:rPr>
                    <w:color w:val="000000" w:themeColor="text1"/>
                    <w:sz w:val="32"/>
                    <w:szCs w:val="32"/>
                    <w:lang w:bidi="pt-PT"/>
                  </w:rPr>
                  <w:t>Número</w:t>
                </w:r>
              </w:sdtContent>
            </w:sdt>
          </w:p>
        </w:tc>
        <w:tc>
          <w:tcPr>
            <w:tcW w:w="3539" w:type="dxa"/>
            <w:hideMark/>
          </w:tcPr>
          <w:p w14:paraId="5CC1EA67" w14:textId="7DD2A992" w:rsidR="00A340F2" w:rsidRPr="00A67AD4" w:rsidRDefault="0074628F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Fatura+</w:t>
            </w:r>
          </w:p>
          <w:p w14:paraId="164A6855" w14:textId="71EB7D15" w:rsidR="00A340F2" w:rsidRPr="00A67AD4" w:rsidRDefault="0074628F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Politécnico de Leiria</w:t>
            </w:r>
          </w:p>
          <w:p w14:paraId="3F914278" w14:textId="048F0452" w:rsidR="00CF2287" w:rsidRPr="00A67AD4" w:rsidRDefault="0074628F" w:rsidP="002F5404">
            <w:pPr>
              <w:rPr>
                <w:rFonts w:cstheme="minorHAnsi"/>
                <w:color w:val="000000" w:themeColor="text1"/>
                <w:szCs w:val="24"/>
              </w:rPr>
            </w:pPr>
            <w:r w:rsidRPr="0074628F">
              <w:rPr>
                <w:rFonts w:cstheme="minorHAnsi"/>
                <w:color w:val="000000" w:themeColor="text1"/>
                <w:szCs w:val="24"/>
              </w:rPr>
              <w:t>R. Gen. Norton de Matos Apartado 4133, 2411-901 Leiria</w:t>
            </w:r>
          </w:p>
          <w:p w14:paraId="6F7BD28F" w14:textId="5A620E66" w:rsidR="00A340F2" w:rsidRPr="00A67AD4" w:rsidRDefault="001B47E1" w:rsidP="002F5404">
            <w:pPr>
              <w:rPr>
                <w:rFonts w:cstheme="minorHAnsi"/>
                <w:color w:val="000000" w:themeColor="text1"/>
                <w:szCs w:val="24"/>
              </w:rPr>
            </w:pPr>
            <w:r w:rsidRPr="001B47E1">
              <w:rPr>
                <w:rFonts w:cstheme="minorHAnsi"/>
                <w:color w:val="000000" w:themeColor="text1"/>
                <w:szCs w:val="24"/>
              </w:rPr>
              <w:t>244 820 300</w:t>
            </w:r>
          </w:p>
          <w:p w14:paraId="7C49B8BF" w14:textId="618585E1" w:rsidR="00A340F2" w:rsidRPr="00A67AD4" w:rsidRDefault="001B47E1" w:rsidP="002F5404">
            <w:pPr>
              <w:rPr>
                <w:color w:val="000000" w:themeColor="text1"/>
                <w:szCs w:val="24"/>
              </w:rPr>
            </w:pPr>
            <w:r w:rsidRPr="001B47E1">
              <w:rPr>
                <w:rFonts w:cstheme="minorHAnsi"/>
                <w:color w:val="000000" w:themeColor="text1"/>
                <w:szCs w:val="24"/>
              </w:rPr>
              <w:t>ipleiria@ipleiria.pt</w:t>
            </w:r>
          </w:p>
        </w:tc>
      </w:tr>
      <w:tr w:rsidR="0074628F" w:rsidRPr="00A67AD4" w14:paraId="5F061367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72FA1D90" w14:textId="77777777" w:rsidR="00A340F2" w:rsidRPr="00A67AD4" w:rsidRDefault="00117EFE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Fatura para:"/>
                <w:tag w:val="Fatura para:"/>
                <w:id w:val="-1178570525"/>
                <w:placeholder>
                  <w:docPart w:val="F2BFA719B0DE40E6AE6483F8E574781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A67AD4">
                  <w:rPr>
                    <w:rFonts w:ascii="Franklin Gothic Demi" w:hAnsi="Franklin Gothic Demi"/>
                    <w:color w:val="000000" w:themeColor="text1"/>
                    <w:szCs w:val="24"/>
                    <w:lang w:bidi="pt-PT"/>
                  </w:rPr>
                  <w:t>FATURA PARA:</w:t>
                </w:r>
              </w:sdtContent>
            </w:sdt>
          </w:p>
          <w:p w14:paraId="004D17C0" w14:textId="77777777" w:rsidR="00A340F2" w:rsidRPr="00A67AD4" w:rsidRDefault="00117EFE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Introduza o endereço:"/>
                <w:tag w:val="Introduza o endereço:"/>
                <w:id w:val="-2135629126"/>
                <w:placeholder>
                  <w:docPart w:val="971DABA6D8EB43AA919763213422851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A67AD4">
                  <w:rPr>
                    <w:color w:val="000000" w:themeColor="text1"/>
                    <w:szCs w:val="24"/>
                    <w:lang w:bidi="pt-PT"/>
                  </w:rPr>
                  <w:t>Endereço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Cs w:val="24"/>
              </w:rPr>
              <w:alias w:val="Introduza o Código Postal, Localidade:"/>
              <w:tag w:val="Introduza o Código Postal, Localidade:"/>
              <w:id w:val="-1198380150"/>
              <w:placeholder>
                <w:docPart w:val="0F71E78903C34E85BFDEC5A2BFD9CDB2"/>
              </w:placeholder>
              <w:temporary/>
              <w:showingPlcHdr/>
              <w15:appearance w15:val="hidden"/>
            </w:sdtPr>
            <w:sdtEndPr/>
            <w:sdtContent>
              <w:p w14:paraId="2894CCBC" w14:textId="77777777" w:rsidR="00A340F2" w:rsidRPr="00A67AD4" w:rsidRDefault="00CF2287" w:rsidP="002F5404">
                <w:pPr>
                  <w:rPr>
                    <w:rFonts w:cstheme="minorHAnsi"/>
                    <w:color w:val="000000" w:themeColor="text1"/>
                    <w:szCs w:val="24"/>
                  </w:rPr>
                </w:pPr>
                <w:r w:rsidRPr="00A67AD4">
                  <w:rPr>
                    <w:color w:val="000000" w:themeColor="text1"/>
                    <w:szCs w:val="24"/>
                    <w:lang w:bidi="pt-PT"/>
                  </w:rPr>
                  <w:t>Código Postal, Localidade</w:t>
                </w:r>
              </w:p>
            </w:sdtContent>
          </w:sdt>
          <w:p w14:paraId="6F7F13AC" w14:textId="77777777" w:rsidR="00A340F2" w:rsidRPr="00A67AD4" w:rsidRDefault="00117EFE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Introduza o telefone:"/>
                <w:tag w:val="Introduza o telefone:"/>
                <w:id w:val="2102980467"/>
                <w:placeholder>
                  <w:docPart w:val="350CE7C29C69449A8F08E82133C069FD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A67AD4">
                  <w:rPr>
                    <w:color w:val="000000" w:themeColor="text1"/>
                    <w:szCs w:val="24"/>
                    <w:lang w:bidi="pt-PT"/>
                  </w:rPr>
                  <w:t>Telefone</w:t>
                </w:r>
              </w:sdtContent>
            </w:sdt>
          </w:p>
          <w:p w14:paraId="7922B1BB" w14:textId="77777777" w:rsidR="00A340F2" w:rsidRPr="00A67AD4" w:rsidRDefault="00117EFE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Introduza o fax:"/>
                <w:tag w:val="Introduza o fax:"/>
                <w:id w:val="1062064642"/>
                <w:placeholder>
                  <w:docPart w:val="377784F5C61B4CBB953963E4FB6D60A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A67AD4">
                  <w:rPr>
                    <w:color w:val="000000" w:themeColor="text1"/>
                    <w:szCs w:val="24"/>
                    <w:lang w:bidi="pt-PT"/>
                  </w:rPr>
                  <w:t>Fax</w:t>
                </w:r>
              </w:sdtContent>
            </w:sdt>
          </w:p>
          <w:p w14:paraId="430943B3" w14:textId="77777777" w:rsidR="00A340F2" w:rsidRPr="00A67AD4" w:rsidRDefault="00117EFE" w:rsidP="002F5404">
            <w:pPr>
              <w:rPr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Introduza o e-mail:"/>
                <w:tag w:val="Introduza o e-mail:"/>
                <w:id w:val="2138455500"/>
                <w:placeholder>
                  <w:docPart w:val="6E0402B259514D479AE6D460209872BD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A67AD4">
                  <w:rPr>
                    <w:color w:val="000000" w:themeColor="text1"/>
                    <w:szCs w:val="24"/>
                    <w:lang w:bidi="pt-PT"/>
                  </w:rPr>
                  <w:t>E-mail</w:t>
                </w:r>
              </w:sdtContent>
            </w:sdt>
          </w:p>
        </w:tc>
        <w:tc>
          <w:tcPr>
            <w:tcW w:w="3539" w:type="dxa"/>
          </w:tcPr>
          <w:p w14:paraId="5577121A" w14:textId="77777777" w:rsidR="00A340F2" w:rsidRPr="00A67AD4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53FE54BF" w14:textId="77777777" w:rsidR="00A340F2" w:rsidRPr="00A67AD4" w:rsidRDefault="00A340F2" w:rsidP="002F5404">
            <w:pPr>
              <w:jc w:val="center"/>
            </w:pPr>
          </w:p>
        </w:tc>
      </w:tr>
    </w:tbl>
    <w:p w14:paraId="6A1EB7FC" w14:textId="77777777" w:rsidR="00A340F2" w:rsidRPr="00A67AD4" w:rsidRDefault="00A340F2" w:rsidP="00A340F2">
      <w:pPr>
        <w:rPr>
          <w:noProof/>
        </w:rPr>
      </w:pPr>
    </w:p>
    <w:tbl>
      <w:tblPr>
        <w:tblStyle w:val="Tabeladecontedos"/>
        <w:tblW w:w="9181" w:type="pct"/>
        <w:tblLook w:val="04A0" w:firstRow="1" w:lastRow="0" w:firstColumn="1" w:lastColumn="0" w:noHBand="0" w:noVBand="1"/>
        <w:tblDescription w:val="Introduza a Quantidade, Descrição, Preço Unitário, Desconto e Total nas colunas da tabela e o Subtotal, Imposto de Venda e Total no final"/>
      </w:tblPr>
      <w:tblGrid>
        <w:gridCol w:w="2127"/>
        <w:gridCol w:w="2693"/>
        <w:gridCol w:w="2551"/>
        <w:gridCol w:w="1560"/>
        <w:gridCol w:w="3906"/>
        <w:gridCol w:w="2215"/>
        <w:gridCol w:w="2215"/>
        <w:gridCol w:w="2215"/>
      </w:tblGrid>
      <w:tr w:rsidR="00627554" w:rsidRPr="00A67AD4" w14:paraId="3875564D" w14:textId="0EC8800A" w:rsidTr="00627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127" w:type="dxa"/>
            <w:hideMark/>
          </w:tcPr>
          <w:p w14:paraId="37852486" w14:textId="7C197590" w:rsidR="00627554" w:rsidRPr="00A67AD4" w:rsidRDefault="00627554" w:rsidP="002F5404">
            <w:pPr>
              <w:pStyle w:val="Estilo1"/>
              <w:framePr w:hSpace="0" w:wrap="auto" w:vAnchor="margin" w:hAnchor="text" w:xAlign="left" w:yAlign="inline"/>
            </w:pPr>
            <w:r>
              <w:t>Produto</w:t>
            </w:r>
          </w:p>
        </w:tc>
        <w:sdt>
          <w:sdtPr>
            <w:alias w:val="Descrição:"/>
            <w:tag w:val="Descrição:"/>
            <w:id w:val="329724175"/>
            <w:placeholder>
              <w:docPart w:val="31866741F79540F088A0C3065E307699"/>
            </w:placeholder>
            <w:temporary/>
            <w:showingPlcHdr/>
            <w15:appearance w15:val="hidden"/>
          </w:sdtPr>
          <w:sdtContent>
            <w:tc>
              <w:tcPr>
                <w:tcW w:w="2693" w:type="dxa"/>
                <w:hideMark/>
              </w:tcPr>
              <w:p w14:paraId="09D70AB1" w14:textId="77777777" w:rsidR="00627554" w:rsidRPr="00A67AD4" w:rsidRDefault="00627554" w:rsidP="002F5404">
                <w:pPr>
                  <w:pStyle w:val="Estilo1"/>
                  <w:framePr w:hSpace="0" w:wrap="auto" w:vAnchor="margin" w:hAnchor="text" w:xAlign="left" w:yAlign="inline"/>
                </w:pPr>
                <w:r w:rsidRPr="00A67AD4">
                  <w:rPr>
                    <w:lang w:bidi="pt-PT"/>
                  </w:rPr>
                  <w:t>Descrição</w:t>
                </w:r>
              </w:p>
            </w:tc>
          </w:sdtContent>
        </w:sdt>
        <w:sdt>
          <w:sdtPr>
            <w:alias w:val="Preço unitário:"/>
            <w:tag w:val="Preço unitário:"/>
            <w:id w:val="-1233764391"/>
            <w:placeholder>
              <w:docPart w:val="23C9C68884D24DDF8224454951A6E061"/>
            </w:placeholder>
            <w:temporary/>
            <w:showingPlcHdr/>
            <w15:appearance w15:val="hidden"/>
          </w:sdtPr>
          <w:sdtContent>
            <w:tc>
              <w:tcPr>
                <w:tcW w:w="2551" w:type="dxa"/>
                <w:hideMark/>
              </w:tcPr>
              <w:p w14:paraId="19C1CBE5" w14:textId="77777777" w:rsidR="00627554" w:rsidRPr="00A67AD4" w:rsidRDefault="00627554" w:rsidP="002F5404">
                <w:pPr>
                  <w:pStyle w:val="Estilo1"/>
                  <w:framePr w:hSpace="0" w:wrap="auto" w:vAnchor="margin" w:hAnchor="text" w:xAlign="left" w:yAlign="inline"/>
                </w:pPr>
                <w:r w:rsidRPr="00A67AD4">
                  <w:rPr>
                    <w:lang w:bidi="pt-PT"/>
                  </w:rPr>
                  <w:t>Preço Unitário</w:t>
                </w:r>
              </w:p>
            </w:tc>
          </w:sdtContent>
        </w:sdt>
        <w:tc>
          <w:tcPr>
            <w:tcW w:w="1560" w:type="dxa"/>
            <w:hideMark/>
          </w:tcPr>
          <w:p w14:paraId="3AB7CE62" w14:textId="118D2D06" w:rsidR="00627554" w:rsidRPr="00A67AD4" w:rsidRDefault="00627554" w:rsidP="002F5404">
            <w:pPr>
              <w:pStyle w:val="Estilo1"/>
              <w:framePr w:hSpace="0" w:wrap="auto" w:vAnchor="margin" w:hAnchor="text" w:xAlign="left" w:yAlign="inline"/>
            </w:pPr>
            <w:r>
              <w:t>IVA</w:t>
            </w:r>
          </w:p>
        </w:tc>
        <w:tc>
          <w:tcPr>
            <w:tcW w:w="3906" w:type="dxa"/>
          </w:tcPr>
          <w:p w14:paraId="3CE4A7F2" w14:textId="6C9DC8ED" w:rsidR="00627554" w:rsidRDefault="00627554" w:rsidP="002F5404">
            <w:pPr>
              <w:pStyle w:val="Estilo1"/>
              <w:framePr w:hSpace="0" w:wrap="auto" w:vAnchor="margin" w:hAnchor="text" w:xAlign="left" w:yAlign="inline"/>
            </w:pPr>
            <w:r>
              <w:t>Total</w:t>
            </w:r>
          </w:p>
        </w:tc>
        <w:tc>
          <w:tcPr>
            <w:tcW w:w="2215" w:type="dxa"/>
          </w:tcPr>
          <w:p w14:paraId="2B0BBE1D" w14:textId="77777777" w:rsidR="00627554" w:rsidRDefault="00627554" w:rsidP="002F5404">
            <w:pPr>
              <w:pStyle w:val="Estilo1"/>
              <w:framePr w:hSpace="0" w:wrap="auto" w:vAnchor="margin" w:hAnchor="text" w:xAlign="left" w:yAlign="inline"/>
            </w:pPr>
          </w:p>
        </w:tc>
        <w:tc>
          <w:tcPr>
            <w:tcW w:w="2215" w:type="dxa"/>
          </w:tcPr>
          <w:p w14:paraId="7C893825" w14:textId="77777777" w:rsidR="00627554" w:rsidRDefault="00627554" w:rsidP="002F5404">
            <w:pPr>
              <w:pStyle w:val="Estilo1"/>
              <w:framePr w:hSpace="0" w:wrap="auto" w:vAnchor="margin" w:hAnchor="text" w:xAlign="left" w:yAlign="inline"/>
            </w:pPr>
          </w:p>
        </w:tc>
        <w:tc>
          <w:tcPr>
            <w:tcW w:w="2215" w:type="dxa"/>
          </w:tcPr>
          <w:p w14:paraId="373BECF0" w14:textId="77777777" w:rsidR="00627554" w:rsidRDefault="00627554" w:rsidP="002F5404">
            <w:pPr>
              <w:pStyle w:val="Estilo1"/>
              <w:framePr w:hSpace="0" w:wrap="auto" w:vAnchor="margin" w:hAnchor="text" w:xAlign="left" w:yAlign="inline"/>
            </w:pPr>
          </w:p>
        </w:tc>
      </w:tr>
    </w:tbl>
    <w:p w14:paraId="2E3372F0" w14:textId="77777777" w:rsidR="000E7C40" w:rsidRPr="00A67AD4" w:rsidRDefault="000E7C40"/>
    <w:tbl>
      <w:tblPr>
        <w:tblStyle w:val="InformaesdeVendas"/>
        <w:tblW w:w="5000" w:type="pct"/>
        <w:tblLook w:val="0600" w:firstRow="0" w:lastRow="0" w:firstColumn="0" w:lastColumn="0" w:noHBand="1" w:noVBand="1"/>
        <w:tblDescription w:val="Introduza a Quantidade, Descrição, Preço Unitário, Desconto e Total nas colunas da tabela e o Subtotal, Imposto de Venda e Total no final"/>
      </w:tblPr>
      <w:tblGrid>
        <w:gridCol w:w="2066"/>
        <w:gridCol w:w="2754"/>
        <w:gridCol w:w="2346"/>
        <w:gridCol w:w="1540"/>
        <w:gridCol w:w="1894"/>
      </w:tblGrid>
      <w:tr w:rsidR="00627554" w:rsidRPr="00A67AD4" w14:paraId="400C780F" w14:textId="0EAB0C28" w:rsidTr="00627554">
        <w:trPr>
          <w:trHeight w:hRule="exact" w:val="488"/>
        </w:trPr>
        <w:sdt>
          <w:sdtPr>
            <w:alias w:val="Introduza o produto:"/>
            <w:tag w:val="Introduza o produto:"/>
            <w:id w:val="-926576106"/>
            <w:placeholder>
              <w:docPart w:val="201BE9E3C6F64EDF93809DDC927B80CA"/>
            </w:placeholder>
            <w:temporary/>
            <w:showingPlcHdr/>
            <w15:appearance w15:val="hidden"/>
          </w:sdtPr>
          <w:sdtContent>
            <w:tc>
              <w:tcPr>
                <w:tcW w:w="2123" w:type="dxa"/>
              </w:tcPr>
              <w:p w14:paraId="06CD2813" w14:textId="77777777" w:rsidR="00627554" w:rsidRPr="00A67AD4" w:rsidRDefault="00627554" w:rsidP="00EB63A0">
                <w:pPr>
                  <w:pStyle w:val="Normaldireita"/>
                </w:pPr>
                <w:r w:rsidRPr="00A67AD4">
                  <w:rPr>
                    <w:lang w:bidi="pt-PT"/>
                  </w:rPr>
                  <w:t>Produto</w:t>
                </w:r>
              </w:p>
            </w:tc>
          </w:sdtContent>
        </w:sdt>
        <w:sdt>
          <w:sdtPr>
            <w:alias w:val="Introduza a descrição do produto:"/>
            <w:tag w:val="Introduza a descrição do produto:"/>
            <w:id w:val="-271399772"/>
            <w:placeholder>
              <w:docPart w:val="2FE7AE4355F74D2CA617F615EF71D02E"/>
            </w:placeholder>
            <w:temporary/>
            <w:showingPlcHdr/>
            <w15:appearance w15:val="hidden"/>
          </w:sdtPr>
          <w:sdtContent>
            <w:tc>
              <w:tcPr>
                <w:tcW w:w="2835" w:type="dxa"/>
              </w:tcPr>
              <w:p w14:paraId="07870DF0" w14:textId="77777777" w:rsidR="00627554" w:rsidRPr="00A67AD4" w:rsidRDefault="00627554" w:rsidP="00EB63A0">
                <w:pPr>
                  <w:pStyle w:val="Normaldireita"/>
                </w:pPr>
                <w:r w:rsidRPr="00A67AD4">
                  <w:rPr>
                    <w:lang w:bidi="pt-PT"/>
                  </w:rPr>
                  <w:t>Descrição do produto</w:t>
                </w:r>
              </w:p>
            </w:tc>
          </w:sdtContent>
        </w:sdt>
        <w:tc>
          <w:tcPr>
            <w:tcW w:w="2409" w:type="dxa"/>
          </w:tcPr>
          <w:p w14:paraId="632E6A08" w14:textId="77777777" w:rsidR="00627554" w:rsidRPr="00A67AD4" w:rsidRDefault="00627554" w:rsidP="00EB63A0">
            <w:pPr>
              <w:pStyle w:val="Normaldireita"/>
            </w:pPr>
            <w:sdt>
              <w:sdtPr>
                <w:rPr>
                  <w:lang w:eastAsia="ja-JP"/>
                </w:rPr>
                <w:alias w:val="Introduza o montante:"/>
                <w:tag w:val="Introduza o montante:"/>
                <w:id w:val="290251611"/>
                <w:placeholder>
                  <w:docPart w:val="BF561F257B0A41B3ACDEECF3776DF887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Montante</w:t>
                </w:r>
              </w:sdtContent>
            </w:sdt>
            <w:r w:rsidRPr="00A67AD4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1282689248"/>
                <w:placeholder>
                  <w:docPart w:val="532716501ABC4E88BFE52715064DB1D2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€</w:t>
                </w:r>
              </w:sdtContent>
            </w:sdt>
          </w:p>
        </w:tc>
        <w:tc>
          <w:tcPr>
            <w:tcW w:w="1560" w:type="dxa"/>
          </w:tcPr>
          <w:p w14:paraId="06A69771" w14:textId="77777777" w:rsidR="00627554" w:rsidRPr="00A67AD4" w:rsidRDefault="00627554" w:rsidP="00EB63A0">
            <w:pPr>
              <w:pStyle w:val="Normaldireita"/>
            </w:pPr>
            <w:sdt>
              <w:sdtPr>
                <w:rPr>
                  <w:lang w:eastAsia="ja-JP"/>
                </w:rPr>
                <w:alias w:val="Introduza o montante:"/>
                <w:tag w:val="Introduza o montante:"/>
                <w:id w:val="1000473321"/>
                <w:placeholder>
                  <w:docPart w:val="2E6FD6E5140A402C870AA680067739CB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Montante</w:t>
                </w:r>
              </w:sdtContent>
            </w:sdt>
            <w:r w:rsidRPr="00A67AD4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-816956535"/>
                <w:placeholder>
                  <w:docPart w:val="E38D8A3F562043D78E2BA045FD11C868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€</w:t>
                </w:r>
              </w:sdtContent>
            </w:sdt>
          </w:p>
        </w:tc>
        <w:tc>
          <w:tcPr>
            <w:tcW w:w="1983" w:type="dxa"/>
          </w:tcPr>
          <w:p w14:paraId="52FE0CA8" w14:textId="77777777" w:rsidR="00627554" w:rsidRDefault="00627554" w:rsidP="00EB63A0">
            <w:pPr>
              <w:pStyle w:val="Normaldireita"/>
              <w:rPr>
                <w:lang w:eastAsia="ja-JP"/>
              </w:rPr>
            </w:pPr>
          </w:p>
        </w:tc>
      </w:tr>
      <w:tr w:rsidR="00627554" w:rsidRPr="00A67AD4" w14:paraId="48B43AD1" w14:textId="13544790" w:rsidTr="00627554">
        <w:trPr>
          <w:trHeight w:hRule="exact" w:val="488"/>
        </w:trPr>
        <w:sdt>
          <w:sdtPr>
            <w:alias w:val="Introduza o produto:"/>
            <w:tag w:val="Introduza o produto:"/>
            <w:id w:val="-1516921254"/>
            <w:placeholder>
              <w:docPart w:val="4DF15A5252D5407DA74D81AC2B4BDE2D"/>
            </w:placeholder>
            <w:temporary/>
            <w:showingPlcHdr/>
            <w15:appearance w15:val="hidden"/>
          </w:sdtPr>
          <w:sdtContent>
            <w:tc>
              <w:tcPr>
                <w:tcW w:w="2123" w:type="dxa"/>
              </w:tcPr>
              <w:p w14:paraId="39669F28" w14:textId="77777777" w:rsidR="00627554" w:rsidRPr="00A67AD4" w:rsidRDefault="00627554" w:rsidP="00EB63A0">
                <w:pPr>
                  <w:pStyle w:val="Normaldireita"/>
                </w:pPr>
                <w:r w:rsidRPr="00A67AD4">
                  <w:rPr>
                    <w:lang w:bidi="pt-PT"/>
                  </w:rPr>
                  <w:t>Produto</w:t>
                </w:r>
              </w:p>
            </w:tc>
          </w:sdtContent>
        </w:sdt>
        <w:sdt>
          <w:sdtPr>
            <w:alias w:val="Introduza a descrição do produto:"/>
            <w:tag w:val="Introduza a descrição do produto:"/>
            <w:id w:val="-2142264931"/>
            <w:placeholder>
              <w:docPart w:val="BD73CCFDFEE24E5B86520147FD4B336D"/>
            </w:placeholder>
            <w:temporary/>
            <w:showingPlcHdr/>
            <w15:appearance w15:val="hidden"/>
          </w:sdtPr>
          <w:sdtContent>
            <w:tc>
              <w:tcPr>
                <w:tcW w:w="2835" w:type="dxa"/>
              </w:tcPr>
              <w:p w14:paraId="30F494DA" w14:textId="77777777" w:rsidR="00627554" w:rsidRPr="00A67AD4" w:rsidRDefault="00627554" w:rsidP="00EB63A0">
                <w:pPr>
                  <w:pStyle w:val="Normaldireita"/>
                </w:pPr>
                <w:r w:rsidRPr="00A67AD4">
                  <w:rPr>
                    <w:lang w:bidi="pt-PT"/>
                  </w:rPr>
                  <w:t>Descrição do produto</w:t>
                </w:r>
              </w:p>
            </w:tc>
          </w:sdtContent>
        </w:sdt>
        <w:tc>
          <w:tcPr>
            <w:tcW w:w="2409" w:type="dxa"/>
          </w:tcPr>
          <w:p w14:paraId="31FF4870" w14:textId="77777777" w:rsidR="00627554" w:rsidRPr="00A67AD4" w:rsidRDefault="00627554" w:rsidP="00EB63A0">
            <w:pPr>
              <w:pStyle w:val="Normaldireita"/>
            </w:pPr>
            <w:sdt>
              <w:sdtPr>
                <w:rPr>
                  <w:lang w:eastAsia="ja-JP"/>
                </w:rPr>
                <w:alias w:val="Introduza o montante:"/>
                <w:tag w:val="Introduza o montante:"/>
                <w:id w:val="-1585146362"/>
                <w:placeholder>
                  <w:docPart w:val="A603129EE3824F06BEC21E2BF7375284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Montante</w:t>
                </w:r>
              </w:sdtContent>
            </w:sdt>
            <w:r w:rsidRPr="00A67AD4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-1646959923"/>
                <w:placeholder>
                  <w:docPart w:val="BE525A8BB29948A49EED32C0A35BF201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€</w:t>
                </w:r>
              </w:sdtContent>
            </w:sdt>
          </w:p>
        </w:tc>
        <w:tc>
          <w:tcPr>
            <w:tcW w:w="1560" w:type="dxa"/>
          </w:tcPr>
          <w:p w14:paraId="298AB0FA" w14:textId="77777777" w:rsidR="00627554" w:rsidRPr="00A67AD4" w:rsidRDefault="00627554" w:rsidP="00EB63A0">
            <w:pPr>
              <w:pStyle w:val="Normaldireita"/>
            </w:pPr>
            <w:sdt>
              <w:sdtPr>
                <w:rPr>
                  <w:lang w:eastAsia="ja-JP"/>
                </w:rPr>
                <w:alias w:val="Introduza o montante:"/>
                <w:tag w:val="Introduza o montante:"/>
                <w:id w:val="-752045910"/>
                <w:placeholder>
                  <w:docPart w:val="2433D201E41A43108E76F78CE40C24DA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Montante</w:t>
                </w:r>
              </w:sdtContent>
            </w:sdt>
            <w:r w:rsidRPr="00A67AD4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83964745"/>
                <w:placeholder>
                  <w:docPart w:val="08DF9EC0E7E14CE7AD214769ECBA3E23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€</w:t>
                </w:r>
              </w:sdtContent>
            </w:sdt>
          </w:p>
        </w:tc>
        <w:tc>
          <w:tcPr>
            <w:tcW w:w="1983" w:type="dxa"/>
          </w:tcPr>
          <w:p w14:paraId="234A1A6F" w14:textId="77777777" w:rsidR="00627554" w:rsidRDefault="00627554" w:rsidP="00EB63A0">
            <w:pPr>
              <w:pStyle w:val="Normaldireita"/>
              <w:rPr>
                <w:lang w:eastAsia="ja-JP"/>
              </w:rPr>
            </w:pPr>
          </w:p>
        </w:tc>
      </w:tr>
      <w:tr w:rsidR="00627554" w:rsidRPr="00A67AD4" w14:paraId="58734A80" w14:textId="0FB59B20" w:rsidTr="00627554">
        <w:trPr>
          <w:trHeight w:hRule="exact" w:val="488"/>
        </w:trPr>
        <w:sdt>
          <w:sdtPr>
            <w:alias w:val="Introduza o produto:"/>
            <w:tag w:val="Introduza o produto:"/>
            <w:id w:val="-1806759184"/>
            <w:placeholder>
              <w:docPart w:val="66F2708C2169459BB593A9F75FB7B2AA"/>
            </w:placeholder>
            <w:temporary/>
            <w:showingPlcHdr/>
            <w15:appearance w15:val="hidden"/>
          </w:sdtPr>
          <w:sdtContent>
            <w:tc>
              <w:tcPr>
                <w:tcW w:w="2123" w:type="dxa"/>
              </w:tcPr>
              <w:p w14:paraId="45412F27" w14:textId="77777777" w:rsidR="00627554" w:rsidRPr="00A67AD4" w:rsidRDefault="00627554" w:rsidP="00EB63A0">
                <w:pPr>
                  <w:pStyle w:val="Normaldireita"/>
                </w:pPr>
                <w:r w:rsidRPr="00A67AD4">
                  <w:rPr>
                    <w:lang w:bidi="pt-PT"/>
                  </w:rPr>
                  <w:t>Produto</w:t>
                </w:r>
              </w:p>
            </w:tc>
          </w:sdtContent>
        </w:sdt>
        <w:sdt>
          <w:sdtPr>
            <w:alias w:val="Introduza a descrição do produto:"/>
            <w:tag w:val="Introduza a descrição do produto:"/>
            <w:id w:val="1688170736"/>
            <w:placeholder>
              <w:docPart w:val="2D08DFF4D1AA4DAF9B1D70576A931193"/>
            </w:placeholder>
            <w:temporary/>
            <w:showingPlcHdr/>
            <w15:appearance w15:val="hidden"/>
          </w:sdtPr>
          <w:sdtContent>
            <w:tc>
              <w:tcPr>
                <w:tcW w:w="2835" w:type="dxa"/>
              </w:tcPr>
              <w:p w14:paraId="70BAD317" w14:textId="77777777" w:rsidR="00627554" w:rsidRPr="00A67AD4" w:rsidRDefault="00627554" w:rsidP="00EB63A0">
                <w:pPr>
                  <w:pStyle w:val="Normaldireita"/>
                </w:pPr>
                <w:r w:rsidRPr="00A67AD4">
                  <w:rPr>
                    <w:lang w:bidi="pt-PT"/>
                  </w:rPr>
                  <w:t>Descrição do produto</w:t>
                </w:r>
              </w:p>
            </w:tc>
          </w:sdtContent>
        </w:sdt>
        <w:tc>
          <w:tcPr>
            <w:tcW w:w="2409" w:type="dxa"/>
          </w:tcPr>
          <w:p w14:paraId="4A411716" w14:textId="77777777" w:rsidR="00627554" w:rsidRPr="00A67AD4" w:rsidRDefault="00627554" w:rsidP="00EB63A0">
            <w:pPr>
              <w:pStyle w:val="Normaldireita"/>
            </w:pPr>
            <w:sdt>
              <w:sdtPr>
                <w:rPr>
                  <w:lang w:eastAsia="ja-JP"/>
                </w:rPr>
                <w:alias w:val="Introduza o montante:"/>
                <w:tag w:val="Introduza o montante:"/>
                <w:id w:val="1005938588"/>
                <w:placeholder>
                  <w:docPart w:val="FAA7F4A5B71E4CC8AF772AB5A0D68A5C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Montante</w:t>
                </w:r>
              </w:sdtContent>
            </w:sdt>
            <w:r w:rsidRPr="00A67AD4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2142686059"/>
                <w:placeholder>
                  <w:docPart w:val="BF02800C217E48589C89D31AEA756538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€</w:t>
                </w:r>
              </w:sdtContent>
            </w:sdt>
          </w:p>
        </w:tc>
        <w:tc>
          <w:tcPr>
            <w:tcW w:w="1560" w:type="dxa"/>
          </w:tcPr>
          <w:p w14:paraId="3E1F790A" w14:textId="77777777" w:rsidR="00627554" w:rsidRPr="00A67AD4" w:rsidRDefault="00627554" w:rsidP="00EB63A0">
            <w:pPr>
              <w:pStyle w:val="Normaldireita"/>
            </w:pPr>
            <w:sdt>
              <w:sdtPr>
                <w:rPr>
                  <w:lang w:eastAsia="ja-JP"/>
                </w:rPr>
                <w:alias w:val="Introduza o montante:"/>
                <w:tag w:val="Introduza o montante:"/>
                <w:id w:val="796800901"/>
                <w:placeholder>
                  <w:docPart w:val="6FB1E986E4B04FADAF04E1616FBA8953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Montante</w:t>
                </w:r>
              </w:sdtContent>
            </w:sdt>
            <w:r w:rsidRPr="00A67AD4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1560663672"/>
                <w:placeholder>
                  <w:docPart w:val="9CD378FB38394410A874E5CAF4534FDC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€</w:t>
                </w:r>
              </w:sdtContent>
            </w:sdt>
          </w:p>
        </w:tc>
        <w:tc>
          <w:tcPr>
            <w:tcW w:w="1983" w:type="dxa"/>
          </w:tcPr>
          <w:p w14:paraId="450CC45C" w14:textId="77777777" w:rsidR="00627554" w:rsidRDefault="00627554" w:rsidP="00EB63A0">
            <w:pPr>
              <w:pStyle w:val="Normaldireita"/>
              <w:rPr>
                <w:lang w:eastAsia="ja-JP"/>
              </w:rPr>
            </w:pPr>
          </w:p>
        </w:tc>
      </w:tr>
      <w:tr w:rsidR="00627554" w:rsidRPr="00A67AD4" w14:paraId="7FD17CDA" w14:textId="0947A9F5" w:rsidTr="00627554">
        <w:trPr>
          <w:trHeight w:hRule="exact" w:val="488"/>
        </w:trPr>
        <w:sdt>
          <w:sdtPr>
            <w:alias w:val="Introduza o produto:"/>
            <w:tag w:val="Introduza o produto:"/>
            <w:id w:val="-1517991938"/>
            <w:placeholder>
              <w:docPart w:val="7A6EAD9CB6134BBAACE073E73AB4D3E2"/>
            </w:placeholder>
            <w:temporary/>
            <w:showingPlcHdr/>
            <w15:appearance w15:val="hidden"/>
          </w:sdtPr>
          <w:sdtContent>
            <w:tc>
              <w:tcPr>
                <w:tcW w:w="2123" w:type="dxa"/>
              </w:tcPr>
              <w:p w14:paraId="59FDF07B" w14:textId="77777777" w:rsidR="00627554" w:rsidRPr="00A67AD4" w:rsidRDefault="00627554" w:rsidP="00EB63A0">
                <w:pPr>
                  <w:pStyle w:val="Normaldireita"/>
                </w:pPr>
                <w:r w:rsidRPr="00A67AD4">
                  <w:rPr>
                    <w:lang w:bidi="pt-PT"/>
                  </w:rPr>
                  <w:t>Produto</w:t>
                </w:r>
              </w:p>
            </w:tc>
          </w:sdtContent>
        </w:sdt>
        <w:sdt>
          <w:sdtPr>
            <w:alias w:val="Introduza a descrição do produto:"/>
            <w:tag w:val="Introduza a descrição do produto:"/>
            <w:id w:val="-1425107756"/>
            <w:placeholder>
              <w:docPart w:val="A94CB7CB616C498DA762EF9CF8D61D83"/>
            </w:placeholder>
            <w:temporary/>
            <w:showingPlcHdr/>
            <w15:appearance w15:val="hidden"/>
          </w:sdtPr>
          <w:sdtContent>
            <w:tc>
              <w:tcPr>
                <w:tcW w:w="2835" w:type="dxa"/>
              </w:tcPr>
              <w:p w14:paraId="7DFF92AB" w14:textId="77777777" w:rsidR="00627554" w:rsidRPr="00A67AD4" w:rsidRDefault="00627554" w:rsidP="00EB63A0">
                <w:pPr>
                  <w:pStyle w:val="Normaldireita"/>
                </w:pPr>
                <w:r w:rsidRPr="00A67AD4">
                  <w:rPr>
                    <w:lang w:bidi="pt-PT"/>
                  </w:rPr>
                  <w:t>Descrição do produto</w:t>
                </w:r>
              </w:p>
            </w:tc>
          </w:sdtContent>
        </w:sdt>
        <w:tc>
          <w:tcPr>
            <w:tcW w:w="2409" w:type="dxa"/>
          </w:tcPr>
          <w:p w14:paraId="50AAB137" w14:textId="77777777" w:rsidR="00627554" w:rsidRPr="00A67AD4" w:rsidRDefault="00627554" w:rsidP="00EB63A0">
            <w:pPr>
              <w:pStyle w:val="Normaldireita"/>
            </w:pPr>
            <w:sdt>
              <w:sdtPr>
                <w:rPr>
                  <w:lang w:eastAsia="ja-JP"/>
                </w:rPr>
                <w:alias w:val="Introduza o montante:"/>
                <w:tag w:val="Introduza o montante:"/>
                <w:id w:val="-374459684"/>
                <w:placeholder>
                  <w:docPart w:val="EF21D8826A1E41108651B88251988ACB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Montante</w:t>
                </w:r>
              </w:sdtContent>
            </w:sdt>
            <w:r w:rsidRPr="00A67AD4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1075161892"/>
                <w:placeholder>
                  <w:docPart w:val="100ACA74F9964984A74BE3FEBFA2FDB9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€</w:t>
                </w:r>
              </w:sdtContent>
            </w:sdt>
          </w:p>
        </w:tc>
        <w:tc>
          <w:tcPr>
            <w:tcW w:w="1560" w:type="dxa"/>
          </w:tcPr>
          <w:p w14:paraId="3F5D7800" w14:textId="18B591A5" w:rsidR="00627554" w:rsidRPr="00A67AD4" w:rsidRDefault="00627554" w:rsidP="00EB63A0">
            <w:pPr>
              <w:pStyle w:val="Normaldireita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Introduza o montante:"/>
                <w:tag w:val="Introduza o montante:"/>
                <w:id w:val="-1836292828"/>
                <w:placeholder>
                  <w:docPart w:val="CF65D559D4FC4681993461189EEB1195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Montante</w:t>
                </w:r>
              </w:sdtContent>
            </w:sdt>
            <w:r w:rsidRPr="00A67AD4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153343658"/>
                <w:placeholder>
                  <w:docPart w:val="F1A432F4BDD24A5D85FC2532B730710D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€</w:t>
                </w:r>
              </w:sdtContent>
            </w:sdt>
          </w:p>
        </w:tc>
        <w:tc>
          <w:tcPr>
            <w:tcW w:w="1983" w:type="dxa"/>
          </w:tcPr>
          <w:p w14:paraId="1D4FE13D" w14:textId="77777777" w:rsidR="00627554" w:rsidRDefault="00627554" w:rsidP="00627554">
            <w:pPr>
              <w:pStyle w:val="Normaldireita"/>
              <w:ind w:right="1959"/>
              <w:rPr>
                <w:lang w:eastAsia="ja-JP"/>
              </w:rPr>
            </w:pPr>
          </w:p>
        </w:tc>
      </w:tr>
    </w:tbl>
    <w:p w14:paraId="7E2D6ADB" w14:textId="65754C7C" w:rsidR="007201A7" w:rsidRDefault="007201A7" w:rsidP="00A36725"/>
    <w:p w14:paraId="1159452D" w14:textId="6699FBD9" w:rsidR="0014274F" w:rsidRDefault="0014274F" w:rsidP="00A36725"/>
    <w:p w14:paraId="55A1D737" w14:textId="60041C58" w:rsidR="0014274F" w:rsidRDefault="0014274F" w:rsidP="00A367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B62954" wp14:editId="0E158EBC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3345180" cy="1404620"/>
                <wp:effectExtent l="0" t="0" r="26670" b="1206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439D7" w14:textId="5F84DB74" w:rsidR="0014274F" w:rsidRDefault="0014274F">
                            <w:r>
                              <w:t>Assinatura:</w:t>
                            </w:r>
                          </w:p>
                          <w:p w14:paraId="06E3D9E5" w14:textId="6E2AD71E" w:rsidR="0014274F" w:rsidRDefault="0014274F"/>
                          <w:p w14:paraId="7C8B8B30" w14:textId="1067A2DB" w:rsidR="0014274F" w:rsidRDefault="0014274F"/>
                          <w:p w14:paraId="72DF6D1E" w14:textId="0D1B1918" w:rsidR="0014274F" w:rsidRDefault="0014274F">
                            <w: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B629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2.7pt;width:263.4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" strokecolor="white [3212]">
                <v:textbox style="mso-fit-shape-to-text:t">
                  <w:txbxContent>
                    <w:p w14:paraId="5C2439D7" w14:textId="5F84DB74" w:rsidR="0014274F" w:rsidRDefault="0014274F">
                      <w:r>
                        <w:t>Assinatura:</w:t>
                      </w:r>
                    </w:p>
                    <w:p w14:paraId="06E3D9E5" w14:textId="6E2AD71E" w:rsidR="0014274F" w:rsidRDefault="0014274F"/>
                    <w:p w14:paraId="7C8B8B30" w14:textId="1067A2DB" w:rsidR="0014274F" w:rsidRDefault="0014274F"/>
                    <w:p w14:paraId="72DF6D1E" w14:textId="0D1B1918" w:rsidR="0014274F" w:rsidRDefault="0014274F">
                      <w:r>
                        <w:t>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7CBA6E" w14:textId="5308CF39" w:rsidR="0014274F" w:rsidRDefault="0014274F" w:rsidP="00A36725"/>
    <w:tbl>
      <w:tblPr>
        <w:tblStyle w:val="TabelaTotal"/>
        <w:tblW w:w="5000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</w:tblPr>
      <w:tblGrid>
        <w:gridCol w:w="8424"/>
        <w:gridCol w:w="2181"/>
      </w:tblGrid>
      <w:tr w:rsidR="0014274F" w:rsidRPr="00A67AD4" w14:paraId="1A468213" w14:textId="77777777" w:rsidTr="002375C2">
        <w:trPr>
          <w:trHeight w:hRule="exact" w:val="37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4" w:type="dxa"/>
            <w:shd w:val="clear" w:color="auto" w:fill="auto"/>
            <w:hideMark/>
          </w:tcPr>
          <w:p w14:paraId="0341BE99" w14:textId="77777777" w:rsidR="0014274F" w:rsidRPr="00A67AD4" w:rsidRDefault="0014274F" w:rsidP="002375C2">
            <w:sdt>
              <w:sdtPr>
                <w:alias w:val="Subtotal:"/>
                <w:tag w:val="Subtotal:"/>
                <w:id w:val="490761281"/>
                <w:placeholder>
                  <w:docPart w:val="610E9F98D0924AFAAF311DCBC0616392"/>
                </w:placeholder>
                <w:temporary/>
                <w:showingPlcHdr/>
                <w15:appearance w15:val="hidden"/>
              </w:sdtPr>
              <w:sdtContent>
                <w:r w:rsidRPr="00A67AD4">
                  <w:rPr>
                    <w:lang w:bidi="pt-PT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5" w:type="dxa"/>
            <w:shd w:val="clear" w:color="auto" w:fill="auto"/>
          </w:tcPr>
          <w:p w14:paraId="0C39A39D" w14:textId="77777777" w:rsidR="0014274F" w:rsidRPr="00A67AD4" w:rsidRDefault="0014274F" w:rsidP="002375C2">
            <w:pPr>
              <w:jc w:val="right"/>
            </w:pPr>
          </w:p>
        </w:tc>
      </w:tr>
      <w:tr w:rsidR="0014274F" w:rsidRPr="00A67AD4" w14:paraId="1EBE9327" w14:textId="77777777" w:rsidTr="002375C2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4" w:type="dxa"/>
            <w:shd w:val="clear" w:color="auto" w:fill="auto"/>
            <w:hideMark/>
          </w:tcPr>
          <w:p w14:paraId="1DF8DAAD" w14:textId="1B283587" w:rsidR="0014274F" w:rsidRPr="00A67AD4" w:rsidRDefault="00627554" w:rsidP="002375C2">
            <w:r>
              <w:t>IVA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5" w:type="dxa"/>
            <w:shd w:val="clear" w:color="auto" w:fill="auto"/>
          </w:tcPr>
          <w:p w14:paraId="6EE9E9E3" w14:textId="77777777" w:rsidR="0014274F" w:rsidRPr="00A67AD4" w:rsidRDefault="0014274F" w:rsidP="002375C2">
            <w:pPr>
              <w:jc w:val="right"/>
            </w:pPr>
          </w:p>
        </w:tc>
      </w:tr>
      <w:tr w:rsidR="0014274F" w:rsidRPr="00A67AD4" w14:paraId="46BA9DD8" w14:textId="77777777" w:rsidTr="002375C2">
        <w:trPr>
          <w:trHeight w:hRule="exact" w:val="375"/>
        </w:trPr>
        <w:sdt>
          <w:sdtPr>
            <w:alias w:val="Total:"/>
            <w:tag w:val="Total:"/>
            <w:id w:val="856315929"/>
            <w:placeholder>
              <w:docPart w:val="C435781DDA3445C09E136C67E5B9C43C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74" w:type="dxa"/>
                <w:shd w:val="clear" w:color="auto" w:fill="auto"/>
                <w:hideMark/>
              </w:tcPr>
              <w:p w14:paraId="10200DC5" w14:textId="77777777" w:rsidR="0014274F" w:rsidRPr="00A67AD4" w:rsidRDefault="0014274F" w:rsidP="002375C2">
                <w:r w:rsidRPr="00A67AD4">
                  <w:rPr>
                    <w:lang w:bidi="pt-PT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95" w:type="dxa"/>
            <w:shd w:val="clear" w:color="auto" w:fill="auto"/>
          </w:tcPr>
          <w:p w14:paraId="38BD06CC" w14:textId="77777777" w:rsidR="0014274F" w:rsidRPr="00A67AD4" w:rsidRDefault="0014274F" w:rsidP="002375C2">
            <w:pPr>
              <w:jc w:val="right"/>
            </w:pPr>
          </w:p>
        </w:tc>
      </w:tr>
    </w:tbl>
    <w:p w14:paraId="14029F91" w14:textId="43B039B2" w:rsidR="0014274F" w:rsidRDefault="0014274F" w:rsidP="00A36725"/>
    <w:p w14:paraId="5AA22818" w14:textId="19E91708" w:rsidR="0014274F" w:rsidRDefault="0014274F" w:rsidP="00A36725"/>
    <w:p w14:paraId="1E25607B" w14:textId="77777777" w:rsidR="0014274F" w:rsidRPr="00A67AD4" w:rsidRDefault="0014274F" w:rsidP="00A36725"/>
    <w:sectPr w:rsidR="0014274F" w:rsidRPr="00A67AD4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EBA4" w14:textId="77777777" w:rsidR="00117EFE" w:rsidRDefault="00117EFE">
      <w:pPr>
        <w:spacing w:line="240" w:lineRule="auto"/>
      </w:pPr>
      <w:r>
        <w:separator/>
      </w:r>
    </w:p>
    <w:p w14:paraId="5A5BED50" w14:textId="77777777" w:rsidR="00117EFE" w:rsidRDefault="00117EFE"/>
  </w:endnote>
  <w:endnote w:type="continuationSeparator" w:id="0">
    <w:p w14:paraId="46DCFA0E" w14:textId="77777777" w:rsidR="00117EFE" w:rsidRDefault="00117EFE">
      <w:pPr>
        <w:spacing w:line="240" w:lineRule="auto"/>
      </w:pPr>
      <w:r>
        <w:continuationSeparator/>
      </w:r>
    </w:p>
    <w:p w14:paraId="2671C108" w14:textId="77777777" w:rsidR="00117EFE" w:rsidRDefault="00117E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0848" w14:textId="77777777" w:rsidR="007201A7" w:rsidRPr="002F606A" w:rsidRDefault="007201A7">
    <w:pPr>
      <w:pStyle w:val="Rodap"/>
    </w:pPr>
  </w:p>
  <w:p w14:paraId="39779AE8" w14:textId="77777777" w:rsidR="007201A7" w:rsidRPr="002F606A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9D50" w14:textId="77777777" w:rsidR="00A36725" w:rsidRDefault="00A36725">
    <w:pPr>
      <w:pStyle w:val="Rodap"/>
    </w:pPr>
    <w:r>
      <w:rPr>
        <w:noProof/>
        <w:lang w:bidi="pt-P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AE0ACB" wp14:editId="49E0F3B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vre: Forma 8" descr="Gradação verde em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6BB26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AE0ACB" id="Forma Livre: Forma 8" o:spid="_x0000_s1028" alt="Gradação verde em retâ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B6BB26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A44A" w14:textId="77777777" w:rsidR="00117EFE" w:rsidRDefault="00117EFE">
      <w:pPr>
        <w:spacing w:line="240" w:lineRule="auto"/>
      </w:pPr>
      <w:r>
        <w:separator/>
      </w:r>
    </w:p>
    <w:p w14:paraId="33396541" w14:textId="77777777" w:rsidR="00117EFE" w:rsidRDefault="00117EFE"/>
  </w:footnote>
  <w:footnote w:type="continuationSeparator" w:id="0">
    <w:p w14:paraId="3C7B9D0D" w14:textId="77777777" w:rsidR="00117EFE" w:rsidRDefault="00117EFE">
      <w:pPr>
        <w:spacing w:line="240" w:lineRule="auto"/>
      </w:pPr>
      <w:r>
        <w:continuationSeparator/>
      </w:r>
    </w:p>
    <w:p w14:paraId="6D44C60D" w14:textId="77777777" w:rsidR="00117EFE" w:rsidRDefault="00117E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D598" w14:textId="77777777" w:rsidR="007201A7" w:rsidRPr="002F606A" w:rsidRDefault="007201A7"/>
  <w:p w14:paraId="6F93D1A7" w14:textId="77777777" w:rsidR="007201A7" w:rsidRPr="002F606A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0B54" w14:textId="77777777" w:rsidR="00A36725" w:rsidRDefault="00A36725">
    <w:pPr>
      <w:pStyle w:val="Cabealho"/>
    </w:pPr>
    <w:r>
      <w:rPr>
        <w:noProof/>
        <w:lang w:bidi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A1C606" wp14:editId="6D36999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vre: Forma 5" descr="Gradação verde em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F2E23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A1C606" id="Forma Livre: Forma 5" o:spid="_x0000_s1027" alt="Gradação verde em retâ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5F2E23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5A87E6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265974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F0C6DE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E67642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76F5CE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6AD6DE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C6E97A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98DE64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5E10C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7C00A4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472219"/>
    <w:multiLevelType w:val="multilevel"/>
    <w:tmpl w:val="04090023"/>
    <w:styleLink w:val="ArtigoSec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1B20BE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A82BF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8723254">
    <w:abstractNumId w:val="9"/>
  </w:num>
  <w:num w:numId="2" w16cid:durableId="592517389">
    <w:abstractNumId w:val="7"/>
  </w:num>
  <w:num w:numId="3" w16cid:durableId="2059162645">
    <w:abstractNumId w:val="6"/>
  </w:num>
  <w:num w:numId="4" w16cid:durableId="527641708">
    <w:abstractNumId w:val="5"/>
  </w:num>
  <w:num w:numId="5" w16cid:durableId="742920336">
    <w:abstractNumId w:val="4"/>
  </w:num>
  <w:num w:numId="6" w16cid:durableId="1729572188">
    <w:abstractNumId w:val="8"/>
  </w:num>
  <w:num w:numId="7" w16cid:durableId="542600552">
    <w:abstractNumId w:val="3"/>
  </w:num>
  <w:num w:numId="8" w16cid:durableId="2123069656">
    <w:abstractNumId w:val="2"/>
  </w:num>
  <w:num w:numId="9" w16cid:durableId="1422144436">
    <w:abstractNumId w:val="1"/>
  </w:num>
  <w:num w:numId="10" w16cid:durableId="2113821415">
    <w:abstractNumId w:val="0"/>
  </w:num>
  <w:num w:numId="11" w16cid:durableId="2026326297">
    <w:abstractNumId w:val="12"/>
  </w:num>
  <w:num w:numId="12" w16cid:durableId="172116239">
    <w:abstractNumId w:val="11"/>
  </w:num>
  <w:num w:numId="13" w16cid:durableId="1877347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B0"/>
    <w:rsid w:val="00064E3E"/>
    <w:rsid w:val="00077551"/>
    <w:rsid w:val="000A6E91"/>
    <w:rsid w:val="000E7C40"/>
    <w:rsid w:val="00117EFE"/>
    <w:rsid w:val="0014274F"/>
    <w:rsid w:val="001817A4"/>
    <w:rsid w:val="001A035C"/>
    <w:rsid w:val="001A35CC"/>
    <w:rsid w:val="001B47E1"/>
    <w:rsid w:val="001D1771"/>
    <w:rsid w:val="0020743A"/>
    <w:rsid w:val="002400DD"/>
    <w:rsid w:val="002450DA"/>
    <w:rsid w:val="002455B4"/>
    <w:rsid w:val="00263E3B"/>
    <w:rsid w:val="00264280"/>
    <w:rsid w:val="00272CEF"/>
    <w:rsid w:val="002A107B"/>
    <w:rsid w:val="002B06E9"/>
    <w:rsid w:val="002D1C03"/>
    <w:rsid w:val="002E7603"/>
    <w:rsid w:val="002F5404"/>
    <w:rsid w:val="002F606A"/>
    <w:rsid w:val="00316D06"/>
    <w:rsid w:val="003D23A0"/>
    <w:rsid w:val="004858C9"/>
    <w:rsid w:val="004870D2"/>
    <w:rsid w:val="004A10E9"/>
    <w:rsid w:val="005E394D"/>
    <w:rsid w:val="0060638C"/>
    <w:rsid w:val="006238C1"/>
    <w:rsid w:val="00627554"/>
    <w:rsid w:val="00662DFA"/>
    <w:rsid w:val="006B4542"/>
    <w:rsid w:val="006F038A"/>
    <w:rsid w:val="007201A7"/>
    <w:rsid w:val="0074628F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A67AD4"/>
    <w:rsid w:val="00A75635"/>
    <w:rsid w:val="00AD0EB0"/>
    <w:rsid w:val="00AF1DC6"/>
    <w:rsid w:val="00B66C63"/>
    <w:rsid w:val="00B727BE"/>
    <w:rsid w:val="00C03A2A"/>
    <w:rsid w:val="00CE3710"/>
    <w:rsid w:val="00CF2287"/>
    <w:rsid w:val="00D31B06"/>
    <w:rsid w:val="00D33124"/>
    <w:rsid w:val="00D73210"/>
    <w:rsid w:val="00EB63A0"/>
    <w:rsid w:val="00EC16CD"/>
    <w:rsid w:val="00F17167"/>
    <w:rsid w:val="00F65B05"/>
    <w:rsid w:val="00FC7FCD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0F2E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06A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ter"/>
    <w:autoRedefine/>
    <w:uiPriority w:val="2"/>
    <w:qFormat/>
    <w:rsid w:val="002F606A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ter"/>
    <w:uiPriority w:val="2"/>
    <w:unhideWhenUsed/>
    <w:qFormat/>
    <w:rsid w:val="002F606A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ter"/>
    <w:uiPriority w:val="9"/>
    <w:semiHidden/>
    <w:unhideWhenUsed/>
    <w:qFormat/>
    <w:rsid w:val="002F606A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2"/>
    <w:semiHidden/>
    <w:unhideWhenUsed/>
    <w:qFormat/>
    <w:rsid w:val="002F606A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ter"/>
    <w:uiPriority w:val="2"/>
    <w:semiHidden/>
    <w:unhideWhenUsed/>
    <w:qFormat/>
    <w:rsid w:val="002F606A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ter"/>
    <w:uiPriority w:val="2"/>
    <w:semiHidden/>
    <w:unhideWhenUsed/>
    <w:qFormat/>
    <w:rsid w:val="002F606A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ter"/>
    <w:uiPriority w:val="2"/>
    <w:semiHidden/>
    <w:unhideWhenUsed/>
    <w:qFormat/>
    <w:rsid w:val="002F606A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ter"/>
    <w:uiPriority w:val="2"/>
    <w:semiHidden/>
    <w:unhideWhenUsed/>
    <w:qFormat/>
    <w:rsid w:val="002F606A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ter"/>
    <w:uiPriority w:val="2"/>
    <w:semiHidden/>
    <w:unhideWhenUsed/>
    <w:qFormat/>
    <w:rsid w:val="002F606A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semiHidden/>
    <w:unhideWhenUsed/>
    <w:qFormat/>
    <w:rsid w:val="002F606A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2F606A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ter">
    <w:name w:val="Título 1 Caráter"/>
    <w:basedOn w:val="Tipodeletrapredefinidodopargrafo"/>
    <w:link w:val="Ttulo1"/>
    <w:uiPriority w:val="2"/>
    <w:rsid w:val="002F606A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ter"/>
    <w:uiPriority w:val="1"/>
    <w:qFormat/>
    <w:rsid w:val="002F606A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"/>
    <w:rsid w:val="002F606A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Cabealho">
    <w:name w:val="header"/>
    <w:basedOn w:val="Normal"/>
    <w:link w:val="CabealhoCarter"/>
    <w:uiPriority w:val="99"/>
    <w:rsid w:val="002F606A"/>
    <w:pPr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606A"/>
    <w:rPr>
      <w:rFonts w:ascii="Microsoft Sans Serif" w:hAnsi="Microsoft Sans Serif" w:cs="Microsoft Sans Serif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F606A"/>
    <w:rPr>
      <w:rFonts w:ascii="Microsoft Sans Serif" w:hAnsi="Microsoft Sans Serif" w:cs="Microsoft Sans Serif"/>
      <w:color w:val="808080"/>
    </w:rPr>
  </w:style>
  <w:style w:type="table" w:styleId="TabelacomGrelha">
    <w:name w:val="Table Grid"/>
    <w:basedOn w:val="Tabelanormal"/>
    <w:uiPriority w:val="39"/>
    <w:rsid w:val="002F60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2"/>
    <w:semiHidden/>
    <w:rsid w:val="002F606A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ireita">
    <w:name w:val="Normal à direita"/>
    <w:basedOn w:val="Normal"/>
    <w:qFormat/>
    <w:rsid w:val="002F606A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uiPriority w:val="2"/>
    <w:semiHidden/>
    <w:rsid w:val="002F606A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2"/>
    <w:semiHidden/>
    <w:rsid w:val="002F606A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Rodap">
    <w:name w:val="footer"/>
    <w:basedOn w:val="Normal"/>
    <w:link w:val="RodapCarter"/>
    <w:uiPriority w:val="99"/>
    <w:unhideWhenUsed/>
    <w:rsid w:val="002F606A"/>
    <w:rPr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2F606A"/>
    <w:rPr>
      <w:rFonts w:ascii="Microsoft Sans Serif" w:hAnsi="Microsoft Sans Serif" w:cs="Microsoft Sans Serif"/>
      <w:sz w:val="24"/>
      <w:lang w:eastAsia="en-US"/>
    </w:rPr>
  </w:style>
  <w:style w:type="table" w:styleId="TabelacomGrelhaClara">
    <w:name w:val="Grid Table Light"/>
    <w:basedOn w:val="Tabelanormal"/>
    <w:uiPriority w:val="40"/>
    <w:rsid w:val="002F606A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2"/>
    <w:rsid w:val="002F606A"/>
    <w:rPr>
      <w:rFonts w:ascii="Franklin Gothic Demi" w:hAnsi="Franklin Gothic Demi" w:cs="Microsoft Sans Serif"/>
      <w:spacing w:val="40"/>
      <w:sz w:val="24"/>
    </w:rPr>
  </w:style>
  <w:style w:type="table" w:customStyle="1" w:styleId="InformaesdeVendas">
    <w:name w:val="Informações de Vendas"/>
    <w:basedOn w:val="Tabelanormal"/>
    <w:uiPriority w:val="99"/>
    <w:rsid w:val="002F606A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eladecontedos">
    <w:name w:val="Tabela de conteúdos"/>
    <w:basedOn w:val="Tabelanormal"/>
    <w:uiPriority w:val="99"/>
    <w:rsid w:val="002F606A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ter">
    <w:name w:val="Título 9 Caráter"/>
    <w:basedOn w:val="Tipodeletrapredefinidodopargrafo"/>
    <w:link w:val="Ttulo9"/>
    <w:uiPriority w:val="2"/>
    <w:semiHidden/>
    <w:rsid w:val="002F606A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elaTotal">
    <w:name w:val="Tabela Total"/>
    <w:basedOn w:val="Tabelanormal"/>
    <w:uiPriority w:val="99"/>
    <w:rsid w:val="002F606A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SimplesTabela2">
    <w:name w:val="Plain Table 2"/>
    <w:basedOn w:val="Tabelanormal"/>
    <w:uiPriority w:val="42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F606A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1"/>
    <w:basedOn w:val="Normal"/>
    <w:link w:val="CarterdeEstilo1"/>
    <w:qFormat/>
    <w:rsid w:val="00A67AD4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terdeEstilo1">
    <w:name w:val="Caráter de Estilo1"/>
    <w:basedOn w:val="Tipodeletrapredefinidodopargrafo"/>
    <w:link w:val="Estilo1"/>
    <w:rsid w:val="00A67AD4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2"/>
    <w:semiHidden/>
    <w:rsid w:val="002F606A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2"/>
    <w:semiHidden/>
    <w:rsid w:val="002F606A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2F606A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2F606A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2F606A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F606A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co">
    <w:name w:val="Block Text"/>
    <w:basedOn w:val="Normal"/>
    <w:uiPriority w:val="99"/>
    <w:semiHidden/>
    <w:unhideWhenUsed/>
    <w:rsid w:val="002F606A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ligao">
    <w:name w:val="Hyperlink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2F606A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2F606A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a">
    <w:name w:val="Date"/>
    <w:basedOn w:val="Normal"/>
    <w:next w:val="Normal"/>
    <w:link w:val="DataCarter"/>
    <w:uiPriority w:val="99"/>
    <w:rsid w:val="002F606A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aCarter">
    <w:name w:val="Data Caráter"/>
    <w:basedOn w:val="Tipodeletrapredefinidodopargrafo"/>
    <w:link w:val="Data"/>
    <w:uiPriority w:val="99"/>
    <w:rsid w:val="002F606A"/>
    <w:rPr>
      <w:rFonts w:ascii="Franklin Gothic Demi" w:hAnsi="Franklin Gothic Demi" w:cs="Microsoft Sans Serif"/>
      <w:color w:val="000000" w:themeColor="text1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F606A"/>
    <w:pPr>
      <w:spacing w:line="240" w:lineRule="auto"/>
    </w:pPr>
    <w:rPr>
      <w:rFonts w:ascii="Segoe UI" w:hAnsi="Segoe UI" w:cs="Segoe UI"/>
      <w:sz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606A"/>
    <w:rPr>
      <w:rFonts w:ascii="Segoe UI" w:hAnsi="Segoe UI" w:cs="Segoe UI"/>
    </w:rPr>
  </w:style>
  <w:style w:type="character" w:styleId="Mencionar">
    <w:name w:val="Mention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F606A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2F606A"/>
    <w:pPr>
      <w:numPr>
        <w:numId w:val="12"/>
      </w:numPr>
    </w:pPr>
  </w:style>
  <w:style w:type="character" w:styleId="CdigoHTML">
    <w:name w:val="HTML Code"/>
    <w:basedOn w:val="Tipodeletrapredefinidodopargrafo"/>
    <w:uiPriority w:val="99"/>
    <w:semiHidden/>
    <w:unhideWhenUsed/>
    <w:rsid w:val="002F606A"/>
    <w:rPr>
      <w:rFonts w:ascii="Consolas" w:hAnsi="Consolas" w:cs="Microsoft Sans Serif"/>
      <w:sz w:val="20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i/>
      <w:iCs/>
    </w:rPr>
  </w:style>
  <w:style w:type="paragraph" w:styleId="EndereoHTML">
    <w:name w:val="HTML Address"/>
    <w:basedOn w:val="Normal"/>
    <w:link w:val="EndereoHTMLCarter"/>
    <w:uiPriority w:val="99"/>
    <w:semiHidden/>
    <w:unhideWhenUsed/>
    <w:rsid w:val="002F606A"/>
    <w:pPr>
      <w:spacing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2F606A"/>
    <w:rPr>
      <w:rFonts w:ascii="Microsoft Sans Serif" w:hAnsi="Microsoft Sans Serif" w:cs="Microsoft Sans Serif"/>
      <w:i/>
      <w:iCs/>
      <w:sz w:val="24"/>
    </w:rPr>
  </w:style>
  <w:style w:type="character" w:styleId="DefinioHTML">
    <w:name w:val="HTML Definition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i/>
      <w:iCs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F606A"/>
    <w:rPr>
      <w:rFonts w:ascii="Consolas" w:hAnsi="Consolas" w:cs="Microsoft Sans Serif"/>
      <w:sz w:val="20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2F606A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</w:rPr>
  </w:style>
  <w:style w:type="character" w:styleId="TecladoHTML">
    <w:name w:val="HTML Keyboard"/>
    <w:basedOn w:val="Tipodeletrapredefinidodopargrafo"/>
    <w:uiPriority w:val="99"/>
    <w:semiHidden/>
    <w:unhideWhenUsed/>
    <w:rsid w:val="002F606A"/>
    <w:rPr>
      <w:rFonts w:ascii="Consolas" w:hAnsi="Consolas" w:cs="Microsoft Sans Serif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F60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F606A"/>
    <w:rPr>
      <w:rFonts w:ascii="Consolas" w:hAnsi="Consolas" w:cs="Microsoft Sans Serif"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2F606A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2F606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2F606A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F606A"/>
    <w:pPr>
      <w:spacing w:after="100"/>
      <w:ind w:left="72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2F606A"/>
    <w:pPr>
      <w:spacing w:after="100"/>
      <w:ind w:left="96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2F606A"/>
    <w:pPr>
      <w:spacing w:after="100"/>
      <w:ind w:left="12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2F606A"/>
    <w:pPr>
      <w:spacing w:after="100"/>
      <w:ind w:left="144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2F606A"/>
    <w:pPr>
      <w:spacing w:after="100"/>
      <w:ind w:left="168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2F606A"/>
    <w:pPr>
      <w:spacing w:after="100"/>
      <w:ind w:left="1920"/>
    </w:p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2F606A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2F606A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2F6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elhaMdia1">
    <w:name w:val="Medium Grid 1"/>
    <w:basedOn w:val="Tabelanormal"/>
    <w:uiPriority w:val="67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2F606A"/>
  </w:style>
  <w:style w:type="character" w:styleId="Hashtag">
    <w:name w:val="Hashtag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2F60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2F606A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2F606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2F606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F606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F606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F606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F606A"/>
    <w:pPr>
      <w:ind w:left="1800" w:hanging="360"/>
      <w:contextualSpacing/>
    </w:pPr>
  </w:style>
  <w:style w:type="table" w:styleId="Tabelacomlista1">
    <w:name w:val="Table List 1"/>
    <w:basedOn w:val="Tabelanormal"/>
    <w:uiPriority w:val="99"/>
    <w:semiHidden/>
    <w:unhideWhenUsed/>
    <w:rsid w:val="002F606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2F606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2F606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2F6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2F6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2F606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2F606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2F606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">
    <w:name w:val="List Continue"/>
    <w:basedOn w:val="Normal"/>
    <w:uiPriority w:val="99"/>
    <w:semiHidden/>
    <w:unhideWhenUsed/>
    <w:rsid w:val="002F606A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2F606A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2F606A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2F606A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2F606A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F606A"/>
    <w:pPr>
      <w:ind w:left="720"/>
      <w:contextualSpacing/>
    </w:pPr>
  </w:style>
  <w:style w:type="paragraph" w:styleId="Listanumerada">
    <w:name w:val="List Number"/>
    <w:basedOn w:val="Normal"/>
    <w:uiPriority w:val="99"/>
    <w:semiHidden/>
    <w:unhideWhenUsed/>
    <w:rsid w:val="002F606A"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2F606A"/>
    <w:pPr>
      <w:numPr>
        <w:numId w:val="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2F606A"/>
    <w:pPr>
      <w:numPr>
        <w:numId w:val="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2F606A"/>
    <w:pPr>
      <w:numPr>
        <w:numId w:val="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2F606A"/>
    <w:pPr>
      <w:numPr>
        <w:numId w:val="10"/>
      </w:numPr>
      <w:contextualSpacing/>
    </w:pPr>
  </w:style>
  <w:style w:type="paragraph" w:styleId="Listacommarcas">
    <w:name w:val="List Bullet"/>
    <w:basedOn w:val="Normal"/>
    <w:uiPriority w:val="99"/>
    <w:semiHidden/>
    <w:unhideWhenUsed/>
    <w:rsid w:val="002F606A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2F606A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2F606A"/>
    <w:pPr>
      <w:numPr>
        <w:numId w:val="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2F606A"/>
    <w:pPr>
      <w:numPr>
        <w:numId w:val="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2F606A"/>
    <w:pPr>
      <w:numPr>
        <w:numId w:val="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2F606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F606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F606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F606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2F606A"/>
  </w:style>
  <w:style w:type="paragraph" w:styleId="Textodemacro">
    <w:name w:val="macro"/>
    <w:link w:val="TextodemacroCarter"/>
    <w:uiPriority w:val="99"/>
    <w:semiHidden/>
    <w:unhideWhenUsed/>
    <w:rsid w:val="002F60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F606A"/>
    <w:rPr>
      <w:rFonts w:ascii="Consolas" w:hAnsi="Consolas" w:cs="Microsoft Sans Serif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2F606A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F606A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F606A"/>
    <w:rPr>
      <w:rFonts w:ascii="Microsoft Sans Serif" w:hAnsi="Microsoft Sans Serif" w:cs="Microsoft Sans Serif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F606A"/>
    <w:pPr>
      <w:ind w:left="240" w:hanging="24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2F606A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2F60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2F606A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e">
    <w:name w:val="Emphasis"/>
    <w:basedOn w:val="Tipodeletrapredefinidodopargrafo"/>
    <w:uiPriority w:val="20"/>
    <w:semiHidden/>
    <w:unhideWhenUsed/>
    <w:qFormat/>
    <w:rsid w:val="002F606A"/>
    <w:rPr>
      <w:rFonts w:ascii="Microsoft Sans Serif" w:hAnsi="Microsoft Sans Serif" w:cs="Microsoft Sans Serif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F606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F606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F606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elhaColorida">
    <w:name w:val="Colorful Grid"/>
    <w:basedOn w:val="Tabelanormal"/>
    <w:uiPriority w:val="73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F60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F606A"/>
    <w:rPr>
      <w:rFonts w:ascii="Microsoft Sans Serif" w:hAnsi="Microsoft Sans Serif" w:cs="Microsoft Sans Serif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F60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F606A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sz w:val="16"/>
      <w:szCs w:val="16"/>
    </w:rPr>
  </w:style>
  <w:style w:type="paragraph" w:styleId="Destinatrio">
    <w:name w:val="envelope address"/>
    <w:basedOn w:val="Normal"/>
    <w:uiPriority w:val="99"/>
    <w:semiHidden/>
    <w:unhideWhenUsed/>
    <w:rsid w:val="002F60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F606A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F606A"/>
    <w:rPr>
      <w:rFonts w:ascii="Microsoft YaHei UI" w:eastAsia="Microsoft YaHei UI" w:hAnsi="Microsoft YaHei UI" w:cs="Microsoft Sans Serif"/>
    </w:rPr>
  </w:style>
  <w:style w:type="numbering" w:styleId="ArtigoSeco">
    <w:name w:val="Outline List 3"/>
    <w:basedOn w:val="Semlista"/>
    <w:uiPriority w:val="99"/>
    <w:semiHidden/>
    <w:unhideWhenUsed/>
    <w:rsid w:val="002F606A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2F6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F6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F606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2F606A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2F606A"/>
    <w:rPr>
      <w:rFonts w:ascii="Times New Roman" w:hAnsi="Times New Roman" w:cs="Times New Roman"/>
      <w:szCs w:val="24"/>
    </w:rPr>
  </w:style>
  <w:style w:type="character" w:styleId="HiperligaoInteligente">
    <w:name w:val="Smart Hyperlink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u w:val="dotted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F606A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F606A"/>
    <w:rPr>
      <w:rFonts w:ascii="Microsoft Sans Serif" w:hAnsi="Microsoft Sans Serif" w:cs="Microsoft Sans Serif"/>
      <w:sz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2F606A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2F606A"/>
    <w:rPr>
      <w:rFonts w:ascii="Microsoft Sans Serif" w:hAnsi="Microsoft Sans Serif" w:cs="Microsoft Sans Serif"/>
      <w:sz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2F606A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2F606A"/>
    <w:rPr>
      <w:rFonts w:ascii="Microsoft Sans Serif" w:hAnsi="Microsoft Sans Serif" w:cs="Microsoft Sans Serif"/>
      <w:sz w:val="16"/>
      <w:szCs w:val="16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F606A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F606A"/>
    <w:rPr>
      <w:rFonts w:ascii="Microsoft Sans Serif" w:hAnsi="Microsoft Sans Serif" w:cs="Microsoft Sans Serif"/>
      <w:sz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F606A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F606A"/>
    <w:rPr>
      <w:rFonts w:ascii="Microsoft Sans Serif" w:hAnsi="Microsoft Sans Serif" w:cs="Microsoft Sans Serif"/>
      <w:sz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2F606A"/>
    <w:pPr>
      <w:spacing w:after="120"/>
      <w:ind w:left="360"/>
    </w:pPr>
    <w:rPr>
      <w:sz w:val="16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2F606A"/>
    <w:rPr>
      <w:rFonts w:ascii="Microsoft Sans Serif" w:hAnsi="Microsoft Sans Serif" w:cs="Microsoft Sans Serif"/>
      <w:sz w:val="16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2F606A"/>
    <w:pPr>
      <w:spacing w:after="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2F606A"/>
    <w:rPr>
      <w:rFonts w:ascii="Microsoft Sans Serif" w:hAnsi="Microsoft Sans Serif" w:cs="Microsoft Sans Serif"/>
      <w:sz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2F606A"/>
    <w:pPr>
      <w:spacing w:after="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2F606A"/>
    <w:rPr>
      <w:rFonts w:ascii="Microsoft Sans Serif" w:hAnsi="Microsoft Sans Serif" w:cs="Microsoft Sans Serif"/>
      <w:sz w:val="24"/>
    </w:rPr>
  </w:style>
  <w:style w:type="paragraph" w:styleId="Avanonormal">
    <w:name w:val="Normal Indent"/>
    <w:basedOn w:val="Normal"/>
    <w:uiPriority w:val="99"/>
    <w:semiHidden/>
    <w:unhideWhenUsed/>
    <w:rsid w:val="002F606A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2F606A"/>
    <w:pPr>
      <w:spacing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2F606A"/>
    <w:rPr>
      <w:rFonts w:ascii="Microsoft Sans Serif" w:hAnsi="Microsoft Sans Serif" w:cs="Microsoft Sans Serif"/>
      <w:sz w:val="24"/>
    </w:rPr>
  </w:style>
  <w:style w:type="table" w:styleId="Tabelacontempornea">
    <w:name w:val="Table Contemporary"/>
    <w:basedOn w:val="Tabelanormal"/>
    <w:uiPriority w:val="99"/>
    <w:semiHidden/>
    <w:unhideWhenUsed/>
    <w:rsid w:val="002F606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2F606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2F606A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2F606A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2F606A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2F606A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2F606A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2F606A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GrelhaClara">
    <w:name w:val="Light Grid"/>
    <w:basedOn w:val="Tabelanormal"/>
    <w:uiPriority w:val="62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2F606A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2F6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2F6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2F6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2F6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2F6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2F6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2F6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2">
    <w:name w:val="List Table 2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3">
    <w:name w:val="List Table 3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2F6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2F606A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2F606A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2F606A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2F606A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2F606A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2F606A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2F606A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2F606A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F606A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2F606A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2F606A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2F606A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2F606A"/>
    <w:pPr>
      <w:spacing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2F606A"/>
    <w:rPr>
      <w:rFonts w:ascii="Microsoft Sans Serif" w:hAnsi="Microsoft Sans Serif" w:cs="Microsoft Sans Serif"/>
      <w:sz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2F606A"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2F606A"/>
    <w:rPr>
      <w:rFonts w:ascii="Microsoft Sans Serif" w:hAnsi="Microsoft Sans Serif" w:cs="Microsoft Sans Serif"/>
      <w:sz w:val="24"/>
    </w:rPr>
  </w:style>
  <w:style w:type="table" w:styleId="Tabelacomcolunas1">
    <w:name w:val="Table Columns 1"/>
    <w:basedOn w:val="Tabelanormal"/>
    <w:uiPriority w:val="99"/>
    <w:semiHidden/>
    <w:unhideWhenUsed/>
    <w:rsid w:val="002F606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2F606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2F606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2F606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2F606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arter"/>
    <w:uiPriority w:val="99"/>
    <w:semiHidden/>
    <w:unhideWhenUsed/>
    <w:rsid w:val="002F606A"/>
    <w:pPr>
      <w:spacing w:line="240" w:lineRule="auto"/>
      <w:ind w:left="432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2F606A"/>
    <w:rPr>
      <w:rFonts w:ascii="Microsoft Sans Serif" w:hAnsi="Microsoft Sans Serif" w:cs="Microsoft Sans Serif"/>
      <w:sz w:val="24"/>
    </w:rPr>
  </w:style>
  <w:style w:type="table" w:styleId="TabelaSimples-1">
    <w:name w:val="Table Simple 1"/>
    <w:basedOn w:val="Tabelanormal"/>
    <w:uiPriority w:val="99"/>
    <w:semiHidden/>
    <w:unhideWhenUsed/>
    <w:rsid w:val="002F606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F606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F6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2F606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2F606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2F606A"/>
    <w:pPr>
      <w:spacing w:line="240" w:lineRule="auto"/>
      <w:ind w:left="240" w:hanging="24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2F606A"/>
    <w:pPr>
      <w:spacing w:line="240" w:lineRule="auto"/>
      <w:ind w:left="480" w:hanging="24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2F606A"/>
    <w:pPr>
      <w:spacing w:line="240" w:lineRule="auto"/>
      <w:ind w:left="720" w:hanging="24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2F606A"/>
    <w:pPr>
      <w:spacing w:line="240" w:lineRule="auto"/>
      <w:ind w:left="960" w:hanging="24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2F606A"/>
    <w:pPr>
      <w:spacing w:line="240" w:lineRule="auto"/>
      <w:ind w:left="1200" w:hanging="24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2F606A"/>
    <w:pPr>
      <w:spacing w:line="240" w:lineRule="auto"/>
      <w:ind w:left="1440" w:hanging="24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2F606A"/>
    <w:pPr>
      <w:spacing w:line="240" w:lineRule="auto"/>
      <w:ind w:left="1680" w:hanging="24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2F606A"/>
    <w:pPr>
      <w:spacing w:line="240" w:lineRule="auto"/>
      <w:ind w:left="1920" w:hanging="24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2F606A"/>
    <w:pPr>
      <w:spacing w:line="240" w:lineRule="auto"/>
      <w:ind w:left="2160" w:hanging="24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2F606A"/>
    <w:rPr>
      <w:rFonts w:ascii="Franklin Gothic Demi" w:eastAsiaTheme="majorEastAsia" w:hAnsi="Franklin Gothic Demi" w:cstheme="majorBidi"/>
      <w:b/>
      <w:bCs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2F606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F606A"/>
    <w:rPr>
      <w:rFonts w:ascii="Consolas" w:hAnsi="Consolas" w:cs="Microsoft Sans Serif"/>
      <w:sz w:val="21"/>
      <w:szCs w:val="21"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2F606A"/>
    <w:pPr>
      <w:spacing w:line="240" w:lineRule="auto"/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2F606A"/>
    <w:rPr>
      <w:rFonts w:ascii="Microsoft Sans Serif" w:hAnsi="Microsoft Sans Serif" w:cs="Microsoft Sans Serif"/>
      <w:sz w:val="24"/>
    </w:rPr>
  </w:style>
  <w:style w:type="table" w:styleId="Tabelacomgrelha1">
    <w:name w:val="Table Grid 1"/>
    <w:basedOn w:val="Tabelanormal"/>
    <w:uiPriority w:val="99"/>
    <w:semiHidden/>
    <w:unhideWhenUsed/>
    <w:rsid w:val="002F6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2F606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2F606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2F606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2F6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2F6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2F606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2F606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elha1Clara">
    <w:name w:val="Grid Table 1 Light"/>
    <w:basedOn w:val="Tabelanormal"/>
    <w:uiPriority w:val="46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2F606A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elha3">
    <w:name w:val="Grid Table 3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2F6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2F606A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2F606A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F606A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2F606A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2F606A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2F606A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2F6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2F606A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2F606A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2F606A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2F606A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2F606A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2F606A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Web1">
    <w:name w:val="Table Web 1"/>
    <w:basedOn w:val="Tabelanormal"/>
    <w:uiPriority w:val="99"/>
    <w:semiHidden/>
    <w:unhideWhenUsed/>
    <w:rsid w:val="002F606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2F606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2F606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F606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F606A"/>
    <w:rPr>
      <w:rFonts w:ascii="Microsoft Sans Serif" w:hAnsi="Microsoft Sans Serif" w:cs="Microsoft Sans Serif"/>
      <w:sz w:val="20"/>
      <w:szCs w:val="20"/>
    </w:rPr>
  </w:style>
  <w:style w:type="character" w:styleId="Nmerodelinha">
    <w:name w:val="line number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</w:rPr>
  </w:style>
  <w:style w:type="table" w:styleId="Tabelacomefeitos3D1">
    <w:name w:val="Table 3D effects 1"/>
    <w:basedOn w:val="Tabelanormal"/>
    <w:uiPriority w:val="99"/>
    <w:semiHidden/>
    <w:unhideWhenUsed/>
    <w:rsid w:val="002F606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F606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F606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F6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semiHidden/>
    <w:unhideWhenUsed/>
    <w:qFormat/>
    <w:rsid w:val="002F606A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Tipodeletrapredefinidodopargrafo"/>
    <w:uiPriority w:val="99"/>
    <w:semiHidden/>
    <w:unhideWhenUsed/>
    <w:rsid w:val="002F606A"/>
    <w:rPr>
      <w:rFonts w:ascii="Microsoft Sans Serif" w:hAnsi="Microsoft Sans Serif" w:cs="Microsoft Sans Seri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606A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623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35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0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196\AppData\Roaming\Microsoft\Templates\Fatura%20de%20servi&#231;o%20(design%20com%20Grada&#231;&#227;o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49981FAA5F479DA2548576713790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5938BD-9A48-430C-AF63-B69A7FCB7DCA}"/>
      </w:docPartPr>
      <w:docPartBody>
        <w:p w:rsidR="00184097" w:rsidRDefault="00401EA9">
          <w:pPr>
            <w:pStyle w:val="1C49981FAA5F479DA254857671379080"/>
          </w:pPr>
          <w:r w:rsidRPr="002F606A">
            <w:rPr>
              <w:rStyle w:val="DataCarter"/>
              <w:lang w:bidi="pt-PT"/>
            </w:rPr>
            <w:t>DATA</w:t>
          </w:r>
        </w:p>
      </w:docPartBody>
    </w:docPart>
    <w:docPart>
      <w:docPartPr>
        <w:name w:val="B3A7425451F84BE0B6003456C9214A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01C2BE-F0AA-4014-AA06-50E0E207EBE1}"/>
      </w:docPartPr>
      <w:docPartBody>
        <w:p w:rsidR="00184097" w:rsidRDefault="00401EA9">
          <w:pPr>
            <w:pStyle w:val="B3A7425451F84BE0B6003456C9214A73"/>
          </w:pPr>
          <w:r w:rsidRPr="002F606A">
            <w:rPr>
              <w:sz w:val="32"/>
              <w:szCs w:val="32"/>
              <w:lang w:bidi="pt-PT"/>
            </w:rPr>
            <w:t>Data</w:t>
          </w:r>
        </w:p>
      </w:docPartBody>
    </w:docPart>
    <w:docPart>
      <w:docPartPr>
        <w:name w:val="F35F10836DEF4BE4A59301FEDC3F4E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5851BF-1230-41C3-970E-31518FB58594}"/>
      </w:docPartPr>
      <w:docPartBody>
        <w:p w:rsidR="00184097" w:rsidRDefault="00401EA9">
          <w:pPr>
            <w:pStyle w:val="F35F10836DEF4BE4A59301FEDC3F4EB1"/>
          </w:pPr>
          <w:r w:rsidRPr="002F606A">
            <w:rPr>
              <w:rFonts w:ascii="Franklin Gothic Demi" w:hAnsi="Franklin Gothic Demi"/>
              <w:color w:val="000000" w:themeColor="text1"/>
              <w:sz w:val="32"/>
              <w:szCs w:val="32"/>
              <w:lang w:bidi="pt-PT"/>
            </w:rPr>
            <w:t>FATURA N.º</w:t>
          </w:r>
        </w:p>
      </w:docPartBody>
    </w:docPart>
    <w:docPart>
      <w:docPartPr>
        <w:name w:val="C3DB62AE93934305B3DEA18E2E5EF9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1516B7-8D29-4EDE-90E0-83B5BC752F1B}"/>
      </w:docPartPr>
      <w:docPartBody>
        <w:p w:rsidR="00184097" w:rsidRDefault="00401EA9">
          <w:pPr>
            <w:pStyle w:val="C3DB62AE93934305B3DEA18E2E5EF9D3"/>
          </w:pPr>
          <w:r w:rsidRPr="002F606A">
            <w:rPr>
              <w:color w:val="000000" w:themeColor="text1"/>
              <w:sz w:val="32"/>
              <w:szCs w:val="32"/>
              <w:lang w:bidi="pt-PT"/>
            </w:rPr>
            <w:t>Número</w:t>
          </w:r>
        </w:p>
      </w:docPartBody>
    </w:docPart>
    <w:docPart>
      <w:docPartPr>
        <w:name w:val="F2BFA719B0DE40E6AE6483F8E57478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1FC0A7-7D9F-4F3E-9ADF-B677B0DF808C}"/>
      </w:docPartPr>
      <w:docPartBody>
        <w:p w:rsidR="00184097" w:rsidRDefault="00401EA9">
          <w:pPr>
            <w:pStyle w:val="F2BFA719B0DE40E6AE6483F8E574781B"/>
          </w:pPr>
          <w:r w:rsidRPr="002F606A">
            <w:rPr>
              <w:rFonts w:ascii="Franklin Gothic Demi" w:hAnsi="Franklin Gothic Demi"/>
              <w:color w:val="000000" w:themeColor="text1"/>
              <w:szCs w:val="24"/>
              <w:lang w:bidi="pt-PT"/>
            </w:rPr>
            <w:t>FATURA PARA:</w:t>
          </w:r>
        </w:p>
      </w:docPartBody>
    </w:docPart>
    <w:docPart>
      <w:docPartPr>
        <w:name w:val="971DABA6D8EB43AA91976321342285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86DFD9-06E3-4340-9B68-1334A10D03D5}"/>
      </w:docPartPr>
      <w:docPartBody>
        <w:p w:rsidR="00184097" w:rsidRDefault="00401EA9">
          <w:pPr>
            <w:pStyle w:val="971DABA6D8EB43AA919763213422851B"/>
          </w:pPr>
          <w:r w:rsidRPr="002F606A">
            <w:rPr>
              <w:color w:val="000000" w:themeColor="text1"/>
              <w:szCs w:val="24"/>
              <w:lang w:bidi="pt-PT"/>
            </w:rPr>
            <w:t>Endereço</w:t>
          </w:r>
        </w:p>
      </w:docPartBody>
    </w:docPart>
    <w:docPart>
      <w:docPartPr>
        <w:name w:val="0F71E78903C34E85BFDEC5A2BFD9CD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A4CDC1-83FD-4C84-8576-0AEB37A22F77}"/>
      </w:docPartPr>
      <w:docPartBody>
        <w:p w:rsidR="00184097" w:rsidRDefault="00401EA9">
          <w:pPr>
            <w:pStyle w:val="0F71E78903C34E85BFDEC5A2BFD9CDB2"/>
          </w:pPr>
          <w:r w:rsidRPr="002F606A">
            <w:rPr>
              <w:color w:val="000000" w:themeColor="text1"/>
              <w:szCs w:val="24"/>
              <w:lang w:bidi="pt-PT"/>
            </w:rPr>
            <w:t>Código Postal, Localidade</w:t>
          </w:r>
        </w:p>
      </w:docPartBody>
    </w:docPart>
    <w:docPart>
      <w:docPartPr>
        <w:name w:val="350CE7C29C69449A8F08E82133C069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42C03D-4F63-4A2D-ABC9-2B418897BF6D}"/>
      </w:docPartPr>
      <w:docPartBody>
        <w:p w:rsidR="00184097" w:rsidRDefault="00401EA9">
          <w:pPr>
            <w:pStyle w:val="350CE7C29C69449A8F08E82133C069FD"/>
          </w:pPr>
          <w:r w:rsidRPr="002F606A">
            <w:rPr>
              <w:color w:val="000000" w:themeColor="text1"/>
              <w:szCs w:val="24"/>
              <w:lang w:bidi="pt-PT"/>
            </w:rPr>
            <w:t>Telefone</w:t>
          </w:r>
        </w:p>
      </w:docPartBody>
    </w:docPart>
    <w:docPart>
      <w:docPartPr>
        <w:name w:val="377784F5C61B4CBB953963E4FB6D60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0D973C-CCA8-433F-963F-F8C3793E7A21}"/>
      </w:docPartPr>
      <w:docPartBody>
        <w:p w:rsidR="00184097" w:rsidRDefault="00401EA9">
          <w:pPr>
            <w:pStyle w:val="377784F5C61B4CBB953963E4FB6D60AB"/>
          </w:pPr>
          <w:r w:rsidRPr="002F606A">
            <w:rPr>
              <w:color w:val="000000" w:themeColor="text1"/>
              <w:szCs w:val="24"/>
              <w:lang w:bidi="pt-PT"/>
            </w:rPr>
            <w:t>Fax</w:t>
          </w:r>
        </w:p>
      </w:docPartBody>
    </w:docPart>
    <w:docPart>
      <w:docPartPr>
        <w:name w:val="6E0402B259514D479AE6D460209872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66EE41-5B22-4EED-9FCA-D3B2A8E4E42C}"/>
      </w:docPartPr>
      <w:docPartBody>
        <w:p w:rsidR="00184097" w:rsidRDefault="00401EA9">
          <w:pPr>
            <w:pStyle w:val="6E0402B259514D479AE6D460209872BD"/>
          </w:pPr>
          <w:r w:rsidRPr="002F606A">
            <w:rPr>
              <w:color w:val="000000" w:themeColor="text1"/>
              <w:szCs w:val="24"/>
              <w:lang w:bidi="pt-PT"/>
            </w:rPr>
            <w:t>E-mail</w:t>
          </w:r>
        </w:p>
      </w:docPartBody>
    </w:docPart>
    <w:docPart>
      <w:docPartPr>
        <w:name w:val="610E9F98D0924AFAAF311DCBC06163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1F7713-F76C-4D1A-A1B1-35F7823E2AA2}"/>
      </w:docPartPr>
      <w:docPartBody>
        <w:p w:rsidR="00000000" w:rsidRDefault="00184097" w:rsidP="00184097">
          <w:pPr>
            <w:pStyle w:val="610E9F98D0924AFAAF311DCBC0616392"/>
          </w:pPr>
          <w:r w:rsidRPr="002F606A">
            <w:rPr>
              <w:lang w:bidi="pt-PT"/>
            </w:rPr>
            <w:t>Subtotal</w:t>
          </w:r>
        </w:p>
      </w:docPartBody>
    </w:docPart>
    <w:docPart>
      <w:docPartPr>
        <w:name w:val="C435781DDA3445C09E136C67E5B9C4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32D1D8-753B-4E2C-8177-DA65150B5E27}"/>
      </w:docPartPr>
      <w:docPartBody>
        <w:p w:rsidR="00000000" w:rsidRDefault="00184097" w:rsidP="00184097">
          <w:pPr>
            <w:pStyle w:val="C435781DDA3445C09E136C67E5B9C43C"/>
          </w:pPr>
          <w:r w:rsidRPr="002F606A">
            <w:rPr>
              <w:lang w:bidi="pt-PT"/>
            </w:rPr>
            <w:t>Total</w:t>
          </w:r>
        </w:p>
      </w:docPartBody>
    </w:docPart>
    <w:docPart>
      <w:docPartPr>
        <w:name w:val="31866741F79540F088A0C3065E3076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72115A-CBA9-4297-A386-91754B7662DB}"/>
      </w:docPartPr>
      <w:docPartBody>
        <w:p w:rsidR="00000000" w:rsidRDefault="00184097" w:rsidP="00184097">
          <w:pPr>
            <w:pStyle w:val="31866741F79540F088A0C3065E307699"/>
          </w:pPr>
          <w:r w:rsidRPr="002F606A">
            <w:rPr>
              <w:lang w:bidi="pt-PT"/>
            </w:rPr>
            <w:t>Descrição</w:t>
          </w:r>
        </w:p>
      </w:docPartBody>
    </w:docPart>
    <w:docPart>
      <w:docPartPr>
        <w:name w:val="23C9C68884D24DDF8224454951A6E0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1E788E-0597-4218-9F64-4CF54A3B4982}"/>
      </w:docPartPr>
      <w:docPartBody>
        <w:p w:rsidR="00000000" w:rsidRDefault="00184097" w:rsidP="00184097">
          <w:pPr>
            <w:pStyle w:val="23C9C68884D24DDF8224454951A6E061"/>
          </w:pPr>
          <w:r w:rsidRPr="002F606A">
            <w:rPr>
              <w:lang w:bidi="pt-PT"/>
            </w:rPr>
            <w:t>Preço Unitário</w:t>
          </w:r>
        </w:p>
      </w:docPartBody>
    </w:docPart>
    <w:docPart>
      <w:docPartPr>
        <w:name w:val="201BE9E3C6F64EDF93809DDC927B8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B6E2D4-9F3A-406E-A92B-61704501AFDD}"/>
      </w:docPartPr>
      <w:docPartBody>
        <w:p w:rsidR="00000000" w:rsidRDefault="00184097" w:rsidP="00184097">
          <w:pPr>
            <w:pStyle w:val="201BE9E3C6F64EDF93809DDC927B80CA"/>
          </w:pPr>
          <w:r w:rsidRPr="002F606A">
            <w:rPr>
              <w:lang w:bidi="pt-PT"/>
            </w:rPr>
            <w:t>Produto</w:t>
          </w:r>
        </w:p>
      </w:docPartBody>
    </w:docPart>
    <w:docPart>
      <w:docPartPr>
        <w:name w:val="2FE7AE4355F74D2CA617F615EF71D0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ED05F3-FEB9-4F6F-AD3A-FC00D1B4001A}"/>
      </w:docPartPr>
      <w:docPartBody>
        <w:p w:rsidR="00000000" w:rsidRDefault="00184097" w:rsidP="00184097">
          <w:pPr>
            <w:pStyle w:val="2FE7AE4355F74D2CA617F615EF71D02E"/>
          </w:pPr>
          <w:r w:rsidRPr="002F606A">
            <w:rPr>
              <w:lang w:bidi="pt-PT"/>
            </w:rPr>
            <w:t>Descrição do produto</w:t>
          </w:r>
        </w:p>
      </w:docPartBody>
    </w:docPart>
    <w:docPart>
      <w:docPartPr>
        <w:name w:val="BF561F257B0A41B3ACDEECF3776DF8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575EE9-CE68-45D5-A19A-9F82BB855ECF}"/>
      </w:docPartPr>
      <w:docPartBody>
        <w:p w:rsidR="00000000" w:rsidRDefault="00184097" w:rsidP="00184097">
          <w:pPr>
            <w:pStyle w:val="BF561F257B0A41B3ACDEECF3776DF887"/>
          </w:pPr>
          <w:r w:rsidRPr="002F606A">
            <w:rPr>
              <w:lang w:bidi="pt-PT"/>
            </w:rPr>
            <w:t>Montante</w:t>
          </w:r>
        </w:p>
      </w:docPartBody>
    </w:docPart>
    <w:docPart>
      <w:docPartPr>
        <w:name w:val="532716501ABC4E88BFE52715064DB1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36CC73-D98B-4F1E-B52D-5713B26E6052}"/>
      </w:docPartPr>
      <w:docPartBody>
        <w:p w:rsidR="00000000" w:rsidRDefault="00184097" w:rsidP="00184097">
          <w:pPr>
            <w:pStyle w:val="532716501ABC4E88BFE52715064DB1D2"/>
          </w:pPr>
          <w:r w:rsidRPr="002F606A">
            <w:rPr>
              <w:lang w:bidi="pt-PT"/>
            </w:rPr>
            <w:t>€</w:t>
          </w:r>
        </w:p>
      </w:docPartBody>
    </w:docPart>
    <w:docPart>
      <w:docPartPr>
        <w:name w:val="2E6FD6E5140A402C870AA68006773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E83CC2-0F34-4165-9F72-7458EC46AFE9}"/>
      </w:docPartPr>
      <w:docPartBody>
        <w:p w:rsidR="00000000" w:rsidRDefault="00184097" w:rsidP="00184097">
          <w:pPr>
            <w:pStyle w:val="2E6FD6E5140A402C870AA680067739CB"/>
          </w:pPr>
          <w:r w:rsidRPr="002F606A">
            <w:rPr>
              <w:lang w:bidi="pt-PT"/>
            </w:rPr>
            <w:t>Montante</w:t>
          </w:r>
        </w:p>
      </w:docPartBody>
    </w:docPart>
    <w:docPart>
      <w:docPartPr>
        <w:name w:val="E38D8A3F562043D78E2BA045FD11C8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961957-3FE5-41A9-8724-801CD5BDC872}"/>
      </w:docPartPr>
      <w:docPartBody>
        <w:p w:rsidR="00000000" w:rsidRDefault="00184097" w:rsidP="00184097">
          <w:pPr>
            <w:pStyle w:val="E38D8A3F562043D78E2BA045FD11C868"/>
          </w:pPr>
          <w:r w:rsidRPr="002F606A">
            <w:rPr>
              <w:lang w:bidi="pt-PT"/>
            </w:rPr>
            <w:t>€</w:t>
          </w:r>
        </w:p>
      </w:docPartBody>
    </w:docPart>
    <w:docPart>
      <w:docPartPr>
        <w:name w:val="4DF15A5252D5407DA74D81AC2B4BDE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23BC84-7AD9-4EA4-A944-143B73B710D9}"/>
      </w:docPartPr>
      <w:docPartBody>
        <w:p w:rsidR="00000000" w:rsidRDefault="00184097" w:rsidP="00184097">
          <w:pPr>
            <w:pStyle w:val="4DF15A5252D5407DA74D81AC2B4BDE2D"/>
          </w:pPr>
          <w:r w:rsidRPr="002F606A">
            <w:rPr>
              <w:lang w:bidi="pt-PT"/>
            </w:rPr>
            <w:t>Produto</w:t>
          </w:r>
        </w:p>
      </w:docPartBody>
    </w:docPart>
    <w:docPart>
      <w:docPartPr>
        <w:name w:val="BD73CCFDFEE24E5B86520147FD4B33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3D72FF-459C-4112-9E54-758231D31322}"/>
      </w:docPartPr>
      <w:docPartBody>
        <w:p w:rsidR="00000000" w:rsidRDefault="00184097" w:rsidP="00184097">
          <w:pPr>
            <w:pStyle w:val="BD73CCFDFEE24E5B86520147FD4B336D"/>
          </w:pPr>
          <w:r w:rsidRPr="002F606A">
            <w:rPr>
              <w:lang w:bidi="pt-PT"/>
            </w:rPr>
            <w:t>Descrição do produto</w:t>
          </w:r>
        </w:p>
      </w:docPartBody>
    </w:docPart>
    <w:docPart>
      <w:docPartPr>
        <w:name w:val="A603129EE3824F06BEC21E2BF73752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073BF4-4759-4EDF-A323-C490539F93B2}"/>
      </w:docPartPr>
      <w:docPartBody>
        <w:p w:rsidR="00000000" w:rsidRDefault="00184097" w:rsidP="00184097">
          <w:pPr>
            <w:pStyle w:val="A603129EE3824F06BEC21E2BF7375284"/>
          </w:pPr>
          <w:r w:rsidRPr="002F606A">
            <w:rPr>
              <w:lang w:bidi="pt-PT"/>
            </w:rPr>
            <w:t>Montante</w:t>
          </w:r>
        </w:p>
      </w:docPartBody>
    </w:docPart>
    <w:docPart>
      <w:docPartPr>
        <w:name w:val="BE525A8BB29948A49EED32C0A35BF2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DDD4E-D4D1-459C-9237-AB07AE30D211}"/>
      </w:docPartPr>
      <w:docPartBody>
        <w:p w:rsidR="00000000" w:rsidRDefault="00184097" w:rsidP="00184097">
          <w:pPr>
            <w:pStyle w:val="BE525A8BB29948A49EED32C0A35BF201"/>
          </w:pPr>
          <w:r w:rsidRPr="002F606A">
            <w:rPr>
              <w:lang w:bidi="pt-PT"/>
            </w:rPr>
            <w:t>€</w:t>
          </w:r>
        </w:p>
      </w:docPartBody>
    </w:docPart>
    <w:docPart>
      <w:docPartPr>
        <w:name w:val="2433D201E41A43108E76F78CE40C24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0B10A7-F46C-4749-A7E0-46BA13B66C17}"/>
      </w:docPartPr>
      <w:docPartBody>
        <w:p w:rsidR="00000000" w:rsidRDefault="00184097" w:rsidP="00184097">
          <w:pPr>
            <w:pStyle w:val="2433D201E41A43108E76F78CE40C24DA"/>
          </w:pPr>
          <w:r w:rsidRPr="002F606A">
            <w:rPr>
              <w:lang w:bidi="pt-PT"/>
            </w:rPr>
            <w:t>Montante</w:t>
          </w:r>
        </w:p>
      </w:docPartBody>
    </w:docPart>
    <w:docPart>
      <w:docPartPr>
        <w:name w:val="08DF9EC0E7E14CE7AD214769ECBA3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2433E2-C0FE-410A-B0E9-49E0B9C56927}"/>
      </w:docPartPr>
      <w:docPartBody>
        <w:p w:rsidR="00000000" w:rsidRDefault="00184097" w:rsidP="00184097">
          <w:pPr>
            <w:pStyle w:val="08DF9EC0E7E14CE7AD214769ECBA3E23"/>
          </w:pPr>
          <w:r w:rsidRPr="002F606A">
            <w:rPr>
              <w:lang w:bidi="pt-PT"/>
            </w:rPr>
            <w:t>€</w:t>
          </w:r>
        </w:p>
      </w:docPartBody>
    </w:docPart>
    <w:docPart>
      <w:docPartPr>
        <w:name w:val="66F2708C2169459BB593A9F75FB7B2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9CFCE5-93EB-4C9D-B2FF-6374B35E2885}"/>
      </w:docPartPr>
      <w:docPartBody>
        <w:p w:rsidR="00000000" w:rsidRDefault="00184097" w:rsidP="00184097">
          <w:pPr>
            <w:pStyle w:val="66F2708C2169459BB593A9F75FB7B2AA"/>
          </w:pPr>
          <w:r w:rsidRPr="002F606A">
            <w:rPr>
              <w:lang w:bidi="pt-PT"/>
            </w:rPr>
            <w:t>Produto</w:t>
          </w:r>
        </w:p>
      </w:docPartBody>
    </w:docPart>
    <w:docPart>
      <w:docPartPr>
        <w:name w:val="2D08DFF4D1AA4DAF9B1D70576A9311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6E1ED-67CE-4271-9AAF-9606A670282D}"/>
      </w:docPartPr>
      <w:docPartBody>
        <w:p w:rsidR="00000000" w:rsidRDefault="00184097" w:rsidP="00184097">
          <w:pPr>
            <w:pStyle w:val="2D08DFF4D1AA4DAF9B1D70576A931193"/>
          </w:pPr>
          <w:r w:rsidRPr="002F606A">
            <w:rPr>
              <w:lang w:bidi="pt-PT"/>
            </w:rPr>
            <w:t>Descrição do produto</w:t>
          </w:r>
        </w:p>
      </w:docPartBody>
    </w:docPart>
    <w:docPart>
      <w:docPartPr>
        <w:name w:val="FAA7F4A5B71E4CC8AF772AB5A0D68A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562B1-1A5F-4C6E-9F01-BDF11AEE3AAE}"/>
      </w:docPartPr>
      <w:docPartBody>
        <w:p w:rsidR="00000000" w:rsidRDefault="00184097" w:rsidP="00184097">
          <w:pPr>
            <w:pStyle w:val="FAA7F4A5B71E4CC8AF772AB5A0D68A5C"/>
          </w:pPr>
          <w:r w:rsidRPr="002F606A">
            <w:rPr>
              <w:lang w:bidi="pt-PT"/>
            </w:rPr>
            <w:t>Montante</w:t>
          </w:r>
        </w:p>
      </w:docPartBody>
    </w:docPart>
    <w:docPart>
      <w:docPartPr>
        <w:name w:val="BF02800C217E48589C89D31AEA7565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DC9424-AC94-45C9-AC25-A3AFE4146644}"/>
      </w:docPartPr>
      <w:docPartBody>
        <w:p w:rsidR="00000000" w:rsidRDefault="00184097" w:rsidP="00184097">
          <w:pPr>
            <w:pStyle w:val="BF02800C217E48589C89D31AEA756538"/>
          </w:pPr>
          <w:r w:rsidRPr="002F606A">
            <w:rPr>
              <w:lang w:bidi="pt-PT"/>
            </w:rPr>
            <w:t>€</w:t>
          </w:r>
        </w:p>
      </w:docPartBody>
    </w:docPart>
    <w:docPart>
      <w:docPartPr>
        <w:name w:val="6FB1E986E4B04FADAF04E1616FBA89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9F47D4-F897-47F4-9779-54A90A0DEA81}"/>
      </w:docPartPr>
      <w:docPartBody>
        <w:p w:rsidR="00000000" w:rsidRDefault="00184097" w:rsidP="00184097">
          <w:pPr>
            <w:pStyle w:val="6FB1E986E4B04FADAF04E1616FBA8953"/>
          </w:pPr>
          <w:r w:rsidRPr="002F606A">
            <w:rPr>
              <w:lang w:bidi="pt-PT"/>
            </w:rPr>
            <w:t>Montante</w:t>
          </w:r>
        </w:p>
      </w:docPartBody>
    </w:docPart>
    <w:docPart>
      <w:docPartPr>
        <w:name w:val="9CD378FB38394410A874E5CAF4534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D50BD0-7AE9-401B-83A9-89186CAE80D4}"/>
      </w:docPartPr>
      <w:docPartBody>
        <w:p w:rsidR="00000000" w:rsidRDefault="00184097" w:rsidP="00184097">
          <w:pPr>
            <w:pStyle w:val="9CD378FB38394410A874E5CAF4534FDC"/>
          </w:pPr>
          <w:r w:rsidRPr="002F606A">
            <w:rPr>
              <w:lang w:bidi="pt-PT"/>
            </w:rPr>
            <w:t>€</w:t>
          </w:r>
        </w:p>
      </w:docPartBody>
    </w:docPart>
    <w:docPart>
      <w:docPartPr>
        <w:name w:val="7A6EAD9CB6134BBAACE073E73AB4D3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513E51-69DD-491C-9BFB-CAF9BA8B2129}"/>
      </w:docPartPr>
      <w:docPartBody>
        <w:p w:rsidR="00000000" w:rsidRDefault="00184097" w:rsidP="00184097">
          <w:pPr>
            <w:pStyle w:val="7A6EAD9CB6134BBAACE073E73AB4D3E2"/>
          </w:pPr>
          <w:r w:rsidRPr="002F606A">
            <w:rPr>
              <w:lang w:bidi="pt-PT"/>
            </w:rPr>
            <w:t>Produto</w:t>
          </w:r>
        </w:p>
      </w:docPartBody>
    </w:docPart>
    <w:docPart>
      <w:docPartPr>
        <w:name w:val="A94CB7CB616C498DA762EF9CF8D61D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4B3D25-AA43-47E1-9613-01B4FE31F077}"/>
      </w:docPartPr>
      <w:docPartBody>
        <w:p w:rsidR="00000000" w:rsidRDefault="00184097" w:rsidP="00184097">
          <w:pPr>
            <w:pStyle w:val="A94CB7CB616C498DA762EF9CF8D61D83"/>
          </w:pPr>
          <w:r w:rsidRPr="002F606A">
            <w:rPr>
              <w:lang w:bidi="pt-PT"/>
            </w:rPr>
            <w:t>Descrição do produto</w:t>
          </w:r>
        </w:p>
      </w:docPartBody>
    </w:docPart>
    <w:docPart>
      <w:docPartPr>
        <w:name w:val="EF21D8826A1E41108651B88251988A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324B5A-94F7-47C7-A32F-CD2B27C1E5C8}"/>
      </w:docPartPr>
      <w:docPartBody>
        <w:p w:rsidR="00000000" w:rsidRDefault="00184097" w:rsidP="00184097">
          <w:pPr>
            <w:pStyle w:val="EF21D8826A1E41108651B88251988ACB"/>
          </w:pPr>
          <w:r w:rsidRPr="002F606A">
            <w:rPr>
              <w:lang w:bidi="pt-PT"/>
            </w:rPr>
            <w:t>Montante</w:t>
          </w:r>
        </w:p>
      </w:docPartBody>
    </w:docPart>
    <w:docPart>
      <w:docPartPr>
        <w:name w:val="100ACA74F9964984A74BE3FEBFA2FD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359FE7-032D-44A7-98DA-EDF85DA03817}"/>
      </w:docPartPr>
      <w:docPartBody>
        <w:p w:rsidR="00000000" w:rsidRDefault="00184097" w:rsidP="00184097">
          <w:pPr>
            <w:pStyle w:val="100ACA74F9964984A74BE3FEBFA2FDB9"/>
          </w:pPr>
          <w:r w:rsidRPr="002F606A">
            <w:rPr>
              <w:lang w:bidi="pt-PT"/>
            </w:rPr>
            <w:t>€</w:t>
          </w:r>
        </w:p>
      </w:docPartBody>
    </w:docPart>
    <w:docPart>
      <w:docPartPr>
        <w:name w:val="CF65D559D4FC4681993461189EEB11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7DEC52-788B-4848-999F-5FF78734C1C8}"/>
      </w:docPartPr>
      <w:docPartBody>
        <w:p w:rsidR="00000000" w:rsidRDefault="00184097" w:rsidP="00184097">
          <w:pPr>
            <w:pStyle w:val="CF65D559D4FC4681993461189EEB1195"/>
          </w:pPr>
          <w:r w:rsidRPr="002F606A">
            <w:rPr>
              <w:lang w:bidi="pt-PT"/>
            </w:rPr>
            <w:t>Montante</w:t>
          </w:r>
        </w:p>
      </w:docPartBody>
    </w:docPart>
    <w:docPart>
      <w:docPartPr>
        <w:name w:val="F1A432F4BDD24A5D85FC2532B73071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47BCBC-4B51-4F60-B374-2281DCF0C30D}"/>
      </w:docPartPr>
      <w:docPartBody>
        <w:p w:rsidR="00000000" w:rsidRDefault="00184097" w:rsidP="00184097">
          <w:pPr>
            <w:pStyle w:val="F1A432F4BDD24A5D85FC2532B730710D"/>
          </w:pPr>
          <w:r w:rsidRPr="002F606A">
            <w:rPr>
              <w:lang w:bidi="pt-PT"/>
            </w:rPr>
            <w:t>€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A9"/>
    <w:rsid w:val="00153CE8"/>
    <w:rsid w:val="00184097"/>
    <w:rsid w:val="0040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10E9F98D0924AFAAF311DCBC0616392">
    <w:name w:val="610E9F98D0924AFAAF311DCBC0616392"/>
    <w:rsid w:val="00184097"/>
  </w:style>
  <w:style w:type="paragraph" w:styleId="Data">
    <w:name w:val="Date"/>
    <w:basedOn w:val="Normal"/>
    <w:next w:val="Normal"/>
    <w:link w:val="DataCarte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eastAsia="ja-JP"/>
    </w:rPr>
  </w:style>
  <w:style w:type="character" w:customStyle="1" w:styleId="DataCarter">
    <w:name w:val="Data Caráter"/>
    <w:basedOn w:val="Tipodeletrapredefinidodopargrafo"/>
    <w:link w:val="Data"/>
    <w:uiPriority w:val="99"/>
    <w:rPr>
      <w:rFonts w:ascii="Franklin Gothic Demi" w:hAnsi="Franklin Gothic Demi" w:cs="Microsoft Sans Serif"/>
      <w:color w:val="000000" w:themeColor="text1"/>
      <w:sz w:val="32"/>
      <w:szCs w:val="32"/>
      <w:lang w:eastAsia="ja-JP"/>
    </w:rPr>
  </w:style>
  <w:style w:type="paragraph" w:customStyle="1" w:styleId="1C49981FAA5F479DA254857671379080">
    <w:name w:val="1C49981FAA5F479DA254857671379080"/>
  </w:style>
  <w:style w:type="paragraph" w:customStyle="1" w:styleId="B3A7425451F84BE0B6003456C9214A73">
    <w:name w:val="B3A7425451F84BE0B6003456C9214A73"/>
  </w:style>
  <w:style w:type="paragraph" w:customStyle="1" w:styleId="F35F10836DEF4BE4A59301FEDC3F4EB1">
    <w:name w:val="F35F10836DEF4BE4A59301FEDC3F4EB1"/>
  </w:style>
  <w:style w:type="paragraph" w:customStyle="1" w:styleId="C3DB62AE93934305B3DEA18E2E5EF9D3">
    <w:name w:val="C3DB62AE93934305B3DEA18E2E5EF9D3"/>
  </w:style>
  <w:style w:type="paragraph" w:customStyle="1" w:styleId="8CCD5DC928E14AA08A6F200BC5929483">
    <w:name w:val="8CCD5DC928E14AA08A6F200BC5929483"/>
    <w:rsid w:val="00184097"/>
  </w:style>
  <w:style w:type="paragraph" w:customStyle="1" w:styleId="C435781DDA3445C09E136C67E5B9C43C">
    <w:name w:val="C435781DDA3445C09E136C67E5B9C43C"/>
    <w:rsid w:val="00184097"/>
  </w:style>
  <w:style w:type="paragraph" w:customStyle="1" w:styleId="31866741F79540F088A0C3065E307699">
    <w:name w:val="31866741F79540F088A0C3065E307699"/>
    <w:rsid w:val="00184097"/>
  </w:style>
  <w:style w:type="paragraph" w:customStyle="1" w:styleId="23C9C68884D24DDF8224454951A6E061">
    <w:name w:val="23C9C68884D24DDF8224454951A6E061"/>
    <w:rsid w:val="00184097"/>
  </w:style>
  <w:style w:type="paragraph" w:customStyle="1" w:styleId="5210290B7D1749319F3AE7185E859EA7">
    <w:name w:val="5210290B7D1749319F3AE7185E859EA7"/>
    <w:rsid w:val="00184097"/>
  </w:style>
  <w:style w:type="paragraph" w:customStyle="1" w:styleId="3874885E55804B06A0927DF76FDF65DF">
    <w:name w:val="3874885E55804B06A0927DF76FDF65DF"/>
    <w:rsid w:val="00184097"/>
  </w:style>
  <w:style w:type="paragraph" w:customStyle="1" w:styleId="F2BFA719B0DE40E6AE6483F8E574781B">
    <w:name w:val="F2BFA719B0DE40E6AE6483F8E574781B"/>
  </w:style>
  <w:style w:type="paragraph" w:customStyle="1" w:styleId="971DABA6D8EB43AA919763213422851B">
    <w:name w:val="971DABA6D8EB43AA919763213422851B"/>
  </w:style>
  <w:style w:type="paragraph" w:customStyle="1" w:styleId="0F71E78903C34E85BFDEC5A2BFD9CDB2">
    <w:name w:val="0F71E78903C34E85BFDEC5A2BFD9CDB2"/>
  </w:style>
  <w:style w:type="paragraph" w:customStyle="1" w:styleId="350CE7C29C69449A8F08E82133C069FD">
    <w:name w:val="350CE7C29C69449A8F08E82133C069FD"/>
  </w:style>
  <w:style w:type="paragraph" w:customStyle="1" w:styleId="377784F5C61B4CBB953963E4FB6D60AB">
    <w:name w:val="377784F5C61B4CBB953963E4FB6D60AB"/>
  </w:style>
  <w:style w:type="paragraph" w:customStyle="1" w:styleId="6E0402B259514D479AE6D460209872BD">
    <w:name w:val="6E0402B259514D479AE6D460209872BD"/>
  </w:style>
  <w:style w:type="paragraph" w:customStyle="1" w:styleId="5C1912F1940143D9A0EE0EE55EA494D2">
    <w:name w:val="5C1912F1940143D9A0EE0EE55EA494D2"/>
  </w:style>
  <w:style w:type="paragraph" w:customStyle="1" w:styleId="C421947B6B2D45F98BEC35A36FAB6F02">
    <w:name w:val="C421947B6B2D45F98BEC35A36FAB6F02"/>
  </w:style>
  <w:style w:type="paragraph" w:customStyle="1" w:styleId="EE7C202EAB1D438EBABB2237A7D54A4B">
    <w:name w:val="EE7C202EAB1D438EBABB2237A7D54A4B"/>
  </w:style>
  <w:style w:type="paragraph" w:customStyle="1" w:styleId="7A9891048291480DAE80065E5AC4FBD7">
    <w:name w:val="7A9891048291480DAE80065E5AC4FBD7"/>
  </w:style>
  <w:style w:type="paragraph" w:customStyle="1" w:styleId="8DD0D1CD3AC14C9CB82086DF88C7CC93">
    <w:name w:val="8DD0D1CD3AC14C9CB82086DF88C7CC93"/>
  </w:style>
  <w:style w:type="paragraph" w:customStyle="1" w:styleId="49327FE221F54F69B3FC68CDF7D90C07">
    <w:name w:val="49327FE221F54F69B3FC68CDF7D90C07"/>
    <w:rsid w:val="00184097"/>
  </w:style>
  <w:style w:type="paragraph" w:customStyle="1" w:styleId="E36944B933AC4AE898A1A245D55D9120">
    <w:name w:val="E36944B933AC4AE898A1A245D55D9120"/>
  </w:style>
  <w:style w:type="paragraph" w:customStyle="1" w:styleId="ACE8EED8FB894D87A6420DCEFD476DE5">
    <w:name w:val="ACE8EED8FB894D87A6420DCEFD476DE5"/>
  </w:style>
  <w:style w:type="paragraph" w:customStyle="1" w:styleId="7E58512784054D6F9E12C85572FFAAE1">
    <w:name w:val="7E58512784054D6F9E12C85572FFAAE1"/>
  </w:style>
  <w:style w:type="paragraph" w:customStyle="1" w:styleId="13209532AA87492A8DE98ACB75318271">
    <w:name w:val="13209532AA87492A8DE98ACB75318271"/>
  </w:style>
  <w:style w:type="paragraph" w:customStyle="1" w:styleId="89356CD860824E979807BD0DF43EB80B">
    <w:name w:val="89356CD860824E979807BD0DF43EB80B"/>
  </w:style>
  <w:style w:type="paragraph" w:customStyle="1" w:styleId="9BB92A7D4DB14935A4EEAF8C00BE5C0F">
    <w:name w:val="9BB92A7D4DB14935A4EEAF8C00BE5C0F"/>
  </w:style>
  <w:style w:type="paragraph" w:customStyle="1" w:styleId="6C378A22C6994D0C8CC64F0D68D797FA">
    <w:name w:val="6C378A22C6994D0C8CC64F0D68D797FA"/>
  </w:style>
  <w:style w:type="paragraph" w:customStyle="1" w:styleId="BC10DE6FFC664E69A1CE0441404EDDE5">
    <w:name w:val="BC10DE6FFC664E69A1CE0441404EDDE5"/>
  </w:style>
  <w:style w:type="paragraph" w:customStyle="1" w:styleId="C3FAB2D5C7EF4155866B9719218F0E45">
    <w:name w:val="C3FAB2D5C7EF4155866B9719218F0E45"/>
  </w:style>
  <w:style w:type="paragraph" w:customStyle="1" w:styleId="6D8AFC316F834A16A107C33F06CCD703">
    <w:name w:val="6D8AFC316F834A16A107C33F06CCD703"/>
  </w:style>
  <w:style w:type="paragraph" w:customStyle="1" w:styleId="A9508C3506B248029BC3CF34AD49DC16">
    <w:name w:val="A9508C3506B248029BC3CF34AD49DC16"/>
  </w:style>
  <w:style w:type="paragraph" w:customStyle="1" w:styleId="5FAE3412C70C4FC5B6AE1C57819982B5">
    <w:name w:val="5FAE3412C70C4FC5B6AE1C57819982B5"/>
  </w:style>
  <w:style w:type="paragraph" w:customStyle="1" w:styleId="2A06F86A5364414F98F893776E626FF8">
    <w:name w:val="2A06F86A5364414F98F893776E626FF8"/>
  </w:style>
  <w:style w:type="paragraph" w:customStyle="1" w:styleId="64B8096F2DBC4C51A2EC6CE9FD26D9BA">
    <w:name w:val="64B8096F2DBC4C51A2EC6CE9FD26D9BA"/>
  </w:style>
  <w:style w:type="paragraph" w:customStyle="1" w:styleId="08CC14EB7732496D9535C33D8CE0FF7B">
    <w:name w:val="08CC14EB7732496D9535C33D8CE0FF7B"/>
  </w:style>
  <w:style w:type="paragraph" w:customStyle="1" w:styleId="7FF7E213561542E89512CC093DD3E260">
    <w:name w:val="7FF7E213561542E89512CC093DD3E260"/>
  </w:style>
  <w:style w:type="paragraph" w:customStyle="1" w:styleId="6B02699C4D454BC699D0AEA894D6EE5E">
    <w:name w:val="6B02699C4D454BC699D0AEA894D6EE5E"/>
  </w:style>
  <w:style w:type="paragraph" w:customStyle="1" w:styleId="A98BD98D397C424DB11C25B0A3505966">
    <w:name w:val="A98BD98D397C424DB11C25B0A3505966"/>
  </w:style>
  <w:style w:type="paragraph" w:customStyle="1" w:styleId="6A3083828B9C4976ABB3A31C11CFF2FB">
    <w:name w:val="6A3083828B9C4976ABB3A31C11CFF2FB"/>
  </w:style>
  <w:style w:type="paragraph" w:customStyle="1" w:styleId="4DCA357DD5A749CCA5B36D8A5CBE15A5">
    <w:name w:val="4DCA357DD5A749CCA5B36D8A5CBE15A5"/>
  </w:style>
  <w:style w:type="paragraph" w:customStyle="1" w:styleId="2B0E3A19B8EB4F36BA2E28F865469A90">
    <w:name w:val="2B0E3A19B8EB4F36BA2E28F865469A90"/>
  </w:style>
  <w:style w:type="paragraph" w:customStyle="1" w:styleId="090C523F5F6346F38456BE02AD177A0A">
    <w:name w:val="090C523F5F6346F38456BE02AD177A0A"/>
  </w:style>
  <w:style w:type="paragraph" w:customStyle="1" w:styleId="CFA3414595A14BA0A55C63D21D81525E">
    <w:name w:val="CFA3414595A14BA0A55C63D21D81525E"/>
  </w:style>
  <w:style w:type="paragraph" w:customStyle="1" w:styleId="D0ED08A5E36C4F67AFD2A97563C12FE5">
    <w:name w:val="D0ED08A5E36C4F67AFD2A97563C12FE5"/>
  </w:style>
  <w:style w:type="paragraph" w:customStyle="1" w:styleId="65709C7E9BBE4B53BC0499A8FE1F7EC6">
    <w:name w:val="65709C7E9BBE4B53BC0499A8FE1F7EC6"/>
  </w:style>
  <w:style w:type="paragraph" w:customStyle="1" w:styleId="DD8B09A4DBC1491DAF99508B9B754F45">
    <w:name w:val="DD8B09A4DBC1491DAF99508B9B754F45"/>
  </w:style>
  <w:style w:type="paragraph" w:customStyle="1" w:styleId="937B23C3CBBF488FB98BCBDFD2EE62D4">
    <w:name w:val="937B23C3CBBF488FB98BCBDFD2EE62D4"/>
  </w:style>
  <w:style w:type="paragraph" w:customStyle="1" w:styleId="44F840A99D7444288E5BF8E90820EFA5">
    <w:name w:val="44F840A99D7444288E5BF8E90820EFA5"/>
  </w:style>
  <w:style w:type="paragraph" w:customStyle="1" w:styleId="6AEE638CFF7C4ED28F635FDA7918C454">
    <w:name w:val="6AEE638CFF7C4ED28F635FDA7918C454"/>
  </w:style>
  <w:style w:type="paragraph" w:customStyle="1" w:styleId="81419E8D53FC4D08A02F87A45EBA99F9">
    <w:name w:val="81419E8D53FC4D08A02F87A45EBA99F9"/>
  </w:style>
  <w:style w:type="paragraph" w:customStyle="1" w:styleId="902E1B6F20A8458989B4E1DB5993AF7C">
    <w:name w:val="902E1B6F20A8458989B4E1DB5993AF7C"/>
    <w:rsid w:val="00184097"/>
  </w:style>
  <w:style w:type="paragraph" w:customStyle="1" w:styleId="9F544D6DF82C40C899BD4532DB817EB0">
    <w:name w:val="9F544D6DF82C40C899BD4532DB817EB0"/>
    <w:rsid w:val="00184097"/>
  </w:style>
  <w:style w:type="paragraph" w:customStyle="1" w:styleId="426D26B3F9044C7CA49AE6D5DD408F54">
    <w:name w:val="426D26B3F9044C7CA49AE6D5DD408F54"/>
    <w:rsid w:val="00184097"/>
  </w:style>
  <w:style w:type="paragraph" w:customStyle="1" w:styleId="CC00886657844BEBABB22268CF5E5684">
    <w:name w:val="CC00886657844BEBABB22268CF5E5684"/>
    <w:rsid w:val="00184097"/>
  </w:style>
  <w:style w:type="paragraph" w:customStyle="1" w:styleId="0C540C8FBE0A44DF93B1FD9FFE2DA6DD">
    <w:name w:val="0C540C8FBE0A44DF93B1FD9FFE2DA6DD"/>
    <w:rsid w:val="00184097"/>
  </w:style>
  <w:style w:type="paragraph" w:customStyle="1" w:styleId="8A3DDC2FF13C45B9A203F383294F89F3">
    <w:name w:val="8A3DDC2FF13C45B9A203F383294F89F3"/>
    <w:rsid w:val="00184097"/>
  </w:style>
  <w:style w:type="paragraph" w:customStyle="1" w:styleId="95457553B47B4371934382D80BC0AF43">
    <w:name w:val="95457553B47B4371934382D80BC0AF43"/>
    <w:rsid w:val="00184097"/>
  </w:style>
  <w:style w:type="paragraph" w:customStyle="1" w:styleId="79AC83D1980D4F94ADF84FDFBE0D2557">
    <w:name w:val="79AC83D1980D4F94ADF84FDFBE0D2557"/>
    <w:rsid w:val="00184097"/>
  </w:style>
  <w:style w:type="paragraph" w:customStyle="1" w:styleId="9FAC46B26EFA429DA9A50F3BCED7EFFC">
    <w:name w:val="9FAC46B26EFA429DA9A50F3BCED7EFFC"/>
    <w:rsid w:val="00184097"/>
  </w:style>
  <w:style w:type="paragraph" w:customStyle="1" w:styleId="DF7EA1F672354E0FA21AA0106BA9FB36">
    <w:name w:val="DF7EA1F672354E0FA21AA0106BA9FB36"/>
    <w:rsid w:val="00184097"/>
  </w:style>
  <w:style w:type="paragraph" w:customStyle="1" w:styleId="2AEAF3ED125A4EF3B14C72BBBB4A0F86">
    <w:name w:val="2AEAF3ED125A4EF3B14C72BBBB4A0F86"/>
    <w:rsid w:val="00184097"/>
  </w:style>
  <w:style w:type="paragraph" w:customStyle="1" w:styleId="0545D845003448B7A2AEF4689D71D64E">
    <w:name w:val="0545D845003448B7A2AEF4689D71D64E"/>
    <w:rsid w:val="00184097"/>
  </w:style>
  <w:style w:type="paragraph" w:customStyle="1" w:styleId="1F4C2268D2FE4ABAB0702408821D3BCA">
    <w:name w:val="1F4C2268D2FE4ABAB0702408821D3BCA"/>
    <w:rsid w:val="00184097"/>
  </w:style>
  <w:style w:type="paragraph" w:customStyle="1" w:styleId="0A86CC88148441DDACC54F09BA636325">
    <w:name w:val="0A86CC88148441DDACC54F09BA636325"/>
    <w:rsid w:val="00184097"/>
  </w:style>
  <w:style w:type="paragraph" w:customStyle="1" w:styleId="BEAE3BDCA62943EFB230F763ABEA4BE0">
    <w:name w:val="BEAE3BDCA62943EFB230F763ABEA4BE0"/>
    <w:rsid w:val="00184097"/>
  </w:style>
  <w:style w:type="paragraph" w:customStyle="1" w:styleId="C8429E61C9764C2FA1EC82E509944150">
    <w:name w:val="C8429E61C9764C2FA1EC82E509944150"/>
    <w:rsid w:val="00184097"/>
  </w:style>
  <w:style w:type="paragraph" w:customStyle="1" w:styleId="A547F408EB404B6EA38E4E00AB64DC61">
    <w:name w:val="A547F408EB404B6EA38E4E00AB64DC61"/>
    <w:rsid w:val="00184097"/>
  </w:style>
  <w:style w:type="paragraph" w:customStyle="1" w:styleId="E74EC74F14B0489FA474755FCED049ED">
    <w:name w:val="E74EC74F14B0489FA474755FCED049ED"/>
    <w:rsid w:val="00184097"/>
  </w:style>
  <w:style w:type="paragraph" w:customStyle="1" w:styleId="A2EBD173DEAE48B7A86538713D320C8C">
    <w:name w:val="A2EBD173DEAE48B7A86538713D320C8C"/>
    <w:rsid w:val="00184097"/>
  </w:style>
  <w:style w:type="paragraph" w:customStyle="1" w:styleId="332713CF0FD54B30B53DFCF4BA36A86E">
    <w:name w:val="332713CF0FD54B30B53DFCF4BA36A86E"/>
    <w:rsid w:val="00184097"/>
  </w:style>
  <w:style w:type="paragraph" w:customStyle="1" w:styleId="1F3751B4AE774C828F23ED64336B402F">
    <w:name w:val="1F3751B4AE774C828F23ED64336B402F"/>
    <w:rsid w:val="00184097"/>
  </w:style>
  <w:style w:type="paragraph" w:customStyle="1" w:styleId="3650EF1FAC194A67BEF6D4520A468B91">
    <w:name w:val="3650EF1FAC194A67BEF6D4520A468B91"/>
    <w:rsid w:val="00184097"/>
  </w:style>
  <w:style w:type="paragraph" w:customStyle="1" w:styleId="6D06B5CE200B4D22BC75C326F43D7DE7">
    <w:name w:val="6D06B5CE200B4D22BC75C326F43D7DE7"/>
    <w:rsid w:val="00184097"/>
  </w:style>
  <w:style w:type="paragraph" w:customStyle="1" w:styleId="866AD66BA9EA4F2C98E6A1730F054145">
    <w:name w:val="866AD66BA9EA4F2C98E6A1730F054145"/>
    <w:rsid w:val="00184097"/>
  </w:style>
  <w:style w:type="paragraph" w:customStyle="1" w:styleId="E2D7FDA392EA4CE38925932B01D2BCCC">
    <w:name w:val="E2D7FDA392EA4CE38925932B01D2BCCC"/>
    <w:rsid w:val="00184097"/>
  </w:style>
  <w:style w:type="paragraph" w:customStyle="1" w:styleId="84AD6B5E2E91471A9092EE2D7789C60C">
    <w:name w:val="84AD6B5E2E91471A9092EE2D7789C60C"/>
    <w:rsid w:val="00184097"/>
  </w:style>
  <w:style w:type="paragraph" w:customStyle="1" w:styleId="E36CA1022D594DBCAA9B6CD40D7DA7FF">
    <w:name w:val="E36CA1022D594DBCAA9B6CD40D7DA7FF"/>
    <w:rsid w:val="00184097"/>
  </w:style>
  <w:style w:type="paragraph" w:customStyle="1" w:styleId="C6BB70BDCC78443C9E453C10A8D53ED5">
    <w:name w:val="C6BB70BDCC78443C9E453C10A8D53ED5"/>
    <w:rsid w:val="00184097"/>
  </w:style>
  <w:style w:type="paragraph" w:customStyle="1" w:styleId="454C59C5FBB744258B48F21C31BC3398">
    <w:name w:val="454C59C5FBB744258B48F21C31BC3398"/>
    <w:rsid w:val="00184097"/>
  </w:style>
  <w:style w:type="paragraph" w:customStyle="1" w:styleId="17C4331BC8EF4610B2D2099A5C81D7E8">
    <w:name w:val="17C4331BC8EF4610B2D2099A5C81D7E8"/>
    <w:rsid w:val="00184097"/>
  </w:style>
  <w:style w:type="paragraph" w:customStyle="1" w:styleId="24E9B571C62D4A06800859035AE76D6D">
    <w:name w:val="24E9B571C62D4A06800859035AE76D6D"/>
    <w:rsid w:val="00184097"/>
  </w:style>
  <w:style w:type="paragraph" w:customStyle="1" w:styleId="7D6C37AC30594CEBA5C87EAFA91D16DA">
    <w:name w:val="7D6C37AC30594CEBA5C87EAFA91D16DA"/>
    <w:rsid w:val="00184097"/>
  </w:style>
  <w:style w:type="paragraph" w:customStyle="1" w:styleId="197729D314AD41CD8EA8482EFF83F821">
    <w:name w:val="197729D314AD41CD8EA8482EFF83F821"/>
    <w:rsid w:val="00184097"/>
  </w:style>
  <w:style w:type="paragraph" w:customStyle="1" w:styleId="088EB13AF15845309ED38AFDA05F9079">
    <w:name w:val="088EB13AF15845309ED38AFDA05F9079"/>
    <w:rsid w:val="00184097"/>
  </w:style>
  <w:style w:type="paragraph" w:customStyle="1" w:styleId="75459E68960D41C3940A5225C021B5E8">
    <w:name w:val="75459E68960D41C3940A5225C021B5E8"/>
    <w:rsid w:val="00184097"/>
  </w:style>
  <w:style w:type="paragraph" w:customStyle="1" w:styleId="53704619A7FA45A4B256C0715A9E66F4">
    <w:name w:val="53704619A7FA45A4B256C0715A9E66F4"/>
    <w:rsid w:val="00184097"/>
  </w:style>
  <w:style w:type="paragraph" w:customStyle="1" w:styleId="A74B0946BDFC4BBEB719117DC79ED38B">
    <w:name w:val="A74B0946BDFC4BBEB719117DC79ED38B"/>
    <w:rsid w:val="00184097"/>
  </w:style>
  <w:style w:type="paragraph" w:customStyle="1" w:styleId="2E348DF302F248B193045327ADC98FD7">
    <w:name w:val="2E348DF302F248B193045327ADC98FD7"/>
    <w:rsid w:val="00184097"/>
  </w:style>
  <w:style w:type="paragraph" w:customStyle="1" w:styleId="9193EBFEB28142D5BA019890C413EC6E">
    <w:name w:val="9193EBFEB28142D5BA019890C413EC6E"/>
    <w:rsid w:val="00184097"/>
  </w:style>
  <w:style w:type="paragraph" w:customStyle="1" w:styleId="C0354010F6024983A77F992D2DD4E232">
    <w:name w:val="C0354010F6024983A77F992D2DD4E232"/>
    <w:rsid w:val="00184097"/>
  </w:style>
  <w:style w:type="paragraph" w:customStyle="1" w:styleId="A902C9DAE0EE41AAAFDD8EB1029BF7FB">
    <w:name w:val="A902C9DAE0EE41AAAFDD8EB1029BF7FB"/>
    <w:rsid w:val="00184097"/>
  </w:style>
  <w:style w:type="paragraph" w:customStyle="1" w:styleId="E74035A94203427BAADC9E2B537DA4DA">
    <w:name w:val="E74035A94203427BAADC9E2B537DA4DA"/>
    <w:rsid w:val="00184097"/>
  </w:style>
  <w:style w:type="paragraph" w:customStyle="1" w:styleId="1B58F54A4BE047B6819B350AA5F639D0">
    <w:name w:val="1B58F54A4BE047B6819B350AA5F639D0"/>
    <w:rsid w:val="00184097"/>
  </w:style>
  <w:style w:type="paragraph" w:customStyle="1" w:styleId="C9C8B463DC554BDA8EAC5E42E35FF450">
    <w:name w:val="C9C8B463DC554BDA8EAC5E42E35FF450"/>
    <w:rsid w:val="00184097"/>
  </w:style>
  <w:style w:type="paragraph" w:customStyle="1" w:styleId="59AD8C81A0D54A54965ACE19A47631F4">
    <w:name w:val="59AD8C81A0D54A54965ACE19A47631F4"/>
    <w:rsid w:val="00184097"/>
  </w:style>
  <w:style w:type="paragraph" w:customStyle="1" w:styleId="113D40B3242148F78898EE99E54473BA">
    <w:name w:val="113D40B3242148F78898EE99E54473BA"/>
    <w:rsid w:val="00184097"/>
  </w:style>
  <w:style w:type="paragraph" w:customStyle="1" w:styleId="BC79439E30834F7EB56B5E02E33AD327">
    <w:name w:val="BC79439E30834F7EB56B5E02E33AD327"/>
    <w:rsid w:val="00184097"/>
  </w:style>
  <w:style w:type="paragraph" w:customStyle="1" w:styleId="27B5970B69664E9F99A8E8754089218F">
    <w:name w:val="27B5970B69664E9F99A8E8754089218F"/>
    <w:rsid w:val="00184097"/>
  </w:style>
  <w:style w:type="paragraph" w:customStyle="1" w:styleId="ACCDA109BFA746419D75B84F0CD269C5">
    <w:name w:val="ACCDA109BFA746419D75B84F0CD269C5"/>
    <w:rsid w:val="00184097"/>
  </w:style>
  <w:style w:type="paragraph" w:customStyle="1" w:styleId="9A94A21DAEB847A69C901157690CAD75">
    <w:name w:val="9A94A21DAEB847A69C901157690CAD75"/>
    <w:rsid w:val="00184097"/>
  </w:style>
  <w:style w:type="paragraph" w:customStyle="1" w:styleId="00F278522F3D45BEBD7DC9065EC8C754">
    <w:name w:val="00F278522F3D45BEBD7DC9065EC8C754"/>
    <w:rsid w:val="00184097"/>
  </w:style>
  <w:style w:type="paragraph" w:customStyle="1" w:styleId="8F39A139A49549BC83F7240B98E9615C">
    <w:name w:val="8F39A139A49549BC83F7240B98E9615C"/>
    <w:rsid w:val="00184097"/>
  </w:style>
  <w:style w:type="paragraph" w:customStyle="1" w:styleId="46C0C1FFE70C420CBE7A8D696F497067">
    <w:name w:val="46C0C1FFE70C420CBE7A8D696F497067"/>
    <w:rsid w:val="00184097"/>
  </w:style>
  <w:style w:type="paragraph" w:customStyle="1" w:styleId="81E4D0692765415EA1341769E0A93006">
    <w:name w:val="81E4D0692765415EA1341769E0A93006"/>
    <w:rsid w:val="00184097"/>
  </w:style>
  <w:style w:type="paragraph" w:customStyle="1" w:styleId="9196EE6308EC4D35B3EABDD88F9FE62F">
    <w:name w:val="9196EE6308EC4D35B3EABDD88F9FE62F"/>
    <w:rsid w:val="00184097"/>
  </w:style>
  <w:style w:type="paragraph" w:customStyle="1" w:styleId="AC8F74B4E6F8427B8749A4148B984B46">
    <w:name w:val="AC8F74B4E6F8427B8749A4148B984B46"/>
    <w:rsid w:val="00184097"/>
  </w:style>
  <w:style w:type="paragraph" w:customStyle="1" w:styleId="BBA100DDC37748F5A7F439BAAC22420F">
    <w:name w:val="BBA100DDC37748F5A7F439BAAC22420F"/>
    <w:rsid w:val="00184097"/>
  </w:style>
  <w:style w:type="paragraph" w:customStyle="1" w:styleId="90A190FF18D94727A4658DDFC74AAE82">
    <w:name w:val="90A190FF18D94727A4658DDFC74AAE82"/>
    <w:rsid w:val="00184097"/>
  </w:style>
  <w:style w:type="paragraph" w:customStyle="1" w:styleId="C956806F1B6F49338276659C99F815B9">
    <w:name w:val="C956806F1B6F49338276659C99F815B9"/>
    <w:rsid w:val="00184097"/>
  </w:style>
  <w:style w:type="paragraph" w:customStyle="1" w:styleId="85F5B92D5CF444DD9D702D155F5968ED">
    <w:name w:val="85F5B92D5CF444DD9D702D155F5968ED"/>
    <w:rsid w:val="00184097"/>
  </w:style>
  <w:style w:type="paragraph" w:customStyle="1" w:styleId="DA898F4287AB476F9425CF72740B73AF">
    <w:name w:val="DA898F4287AB476F9425CF72740B73AF"/>
    <w:rsid w:val="00184097"/>
  </w:style>
  <w:style w:type="paragraph" w:customStyle="1" w:styleId="336B63F59FD2428DB2C332CF3BF16D28">
    <w:name w:val="336B63F59FD2428DB2C332CF3BF16D28"/>
    <w:rsid w:val="00184097"/>
  </w:style>
  <w:style w:type="paragraph" w:customStyle="1" w:styleId="76F3289E77EF497FA334035F24CD4435">
    <w:name w:val="76F3289E77EF497FA334035F24CD4435"/>
    <w:rsid w:val="00184097"/>
  </w:style>
  <w:style w:type="paragraph" w:customStyle="1" w:styleId="264FE025A8FD49049FB114B6D2B3A520">
    <w:name w:val="264FE025A8FD49049FB114B6D2B3A520"/>
    <w:rsid w:val="00184097"/>
  </w:style>
  <w:style w:type="paragraph" w:customStyle="1" w:styleId="9D6CF2B7BEF444F3ADFB1E85BCDC4961">
    <w:name w:val="9D6CF2B7BEF444F3ADFB1E85BCDC4961"/>
    <w:rsid w:val="00184097"/>
  </w:style>
  <w:style w:type="paragraph" w:customStyle="1" w:styleId="8F05B8FDF57C416DB33C5DB9EB0A5B75">
    <w:name w:val="8F05B8FDF57C416DB33C5DB9EB0A5B75"/>
    <w:rsid w:val="00184097"/>
  </w:style>
  <w:style w:type="paragraph" w:customStyle="1" w:styleId="950D05F31B954FF5A328208B07350BC1">
    <w:name w:val="950D05F31B954FF5A328208B07350BC1"/>
    <w:rsid w:val="00184097"/>
  </w:style>
  <w:style w:type="paragraph" w:customStyle="1" w:styleId="B744704F0C494521B6E6A22C71B105C5">
    <w:name w:val="B744704F0C494521B6E6A22C71B105C5"/>
    <w:rsid w:val="00184097"/>
  </w:style>
  <w:style w:type="paragraph" w:customStyle="1" w:styleId="44D889ACB28E4FAE949A53542C1420A3">
    <w:name w:val="44D889ACB28E4FAE949A53542C1420A3"/>
    <w:rsid w:val="00184097"/>
  </w:style>
  <w:style w:type="paragraph" w:customStyle="1" w:styleId="1330D967D4BA479EB4465269B1AF4AA0">
    <w:name w:val="1330D967D4BA479EB4465269B1AF4AA0"/>
    <w:rsid w:val="00184097"/>
  </w:style>
  <w:style w:type="paragraph" w:customStyle="1" w:styleId="A479CE2B200348399805EEC8DFD94BA4">
    <w:name w:val="A479CE2B200348399805EEC8DFD94BA4"/>
    <w:rsid w:val="00184097"/>
  </w:style>
  <w:style w:type="paragraph" w:customStyle="1" w:styleId="A38AC9542A6D45A8954FE7EE574A5F87">
    <w:name w:val="A38AC9542A6D45A8954FE7EE574A5F87"/>
    <w:rsid w:val="00184097"/>
  </w:style>
  <w:style w:type="paragraph" w:customStyle="1" w:styleId="663719BA6A584F00AC07A0A059CA3F1E">
    <w:name w:val="663719BA6A584F00AC07A0A059CA3F1E"/>
    <w:rsid w:val="00184097"/>
  </w:style>
  <w:style w:type="paragraph" w:customStyle="1" w:styleId="B128C5F1C2AA46E28AFC7482585AC01A">
    <w:name w:val="B128C5F1C2AA46E28AFC7482585AC01A"/>
    <w:rsid w:val="00184097"/>
  </w:style>
  <w:style w:type="paragraph" w:customStyle="1" w:styleId="A1A7F45D44C642F78075C78F91AE5E52">
    <w:name w:val="A1A7F45D44C642F78075C78F91AE5E52"/>
    <w:rsid w:val="00184097"/>
  </w:style>
  <w:style w:type="paragraph" w:customStyle="1" w:styleId="FE1F20DB3CE843119084511BCE6E24A4">
    <w:name w:val="FE1F20DB3CE843119084511BCE6E24A4"/>
    <w:rsid w:val="00184097"/>
  </w:style>
  <w:style w:type="paragraph" w:customStyle="1" w:styleId="8A24DA814DD247CCA1ACE7940368F87A">
    <w:name w:val="8A24DA814DD247CCA1ACE7940368F87A"/>
    <w:rsid w:val="00184097"/>
  </w:style>
  <w:style w:type="paragraph" w:customStyle="1" w:styleId="4F10846DF8A1421AA842DFB3F1AB7687">
    <w:name w:val="4F10846DF8A1421AA842DFB3F1AB7687"/>
    <w:rsid w:val="00184097"/>
  </w:style>
  <w:style w:type="paragraph" w:customStyle="1" w:styleId="A5F13B146EDF4DD4B2AED54F95027BEC">
    <w:name w:val="A5F13B146EDF4DD4B2AED54F95027BEC"/>
    <w:rsid w:val="00184097"/>
  </w:style>
  <w:style w:type="paragraph" w:customStyle="1" w:styleId="20A3DE46581A407DA81204DCA7D0EA87">
    <w:name w:val="20A3DE46581A407DA81204DCA7D0EA87"/>
    <w:rsid w:val="00184097"/>
  </w:style>
  <w:style w:type="paragraph" w:customStyle="1" w:styleId="CB5FE0182CA549BD8EBEB1571E443F84">
    <w:name w:val="CB5FE0182CA549BD8EBEB1571E443F84"/>
    <w:rsid w:val="00184097"/>
  </w:style>
  <w:style w:type="paragraph" w:customStyle="1" w:styleId="8A91DD0F0ED5479F8447A9276FB0ADE6">
    <w:name w:val="8A91DD0F0ED5479F8447A9276FB0ADE6"/>
    <w:rsid w:val="00184097"/>
  </w:style>
  <w:style w:type="paragraph" w:customStyle="1" w:styleId="DE8DFB92AB014E97BC03D1DDD02AB8F6">
    <w:name w:val="DE8DFB92AB014E97BC03D1DDD02AB8F6"/>
    <w:rsid w:val="00184097"/>
  </w:style>
  <w:style w:type="paragraph" w:customStyle="1" w:styleId="9AD02C9C0C2D4F8E8DB6A5D64D77C83E">
    <w:name w:val="9AD02C9C0C2D4F8E8DB6A5D64D77C83E"/>
    <w:rsid w:val="00184097"/>
  </w:style>
  <w:style w:type="paragraph" w:customStyle="1" w:styleId="32C09248F780447DA924C5BB1376E5B8">
    <w:name w:val="32C09248F780447DA924C5BB1376E5B8"/>
    <w:rsid w:val="00184097"/>
  </w:style>
  <w:style w:type="paragraph" w:customStyle="1" w:styleId="0845AB61F6B543488C9F4A60F2137567">
    <w:name w:val="0845AB61F6B543488C9F4A60F2137567"/>
    <w:rsid w:val="00184097"/>
  </w:style>
  <w:style w:type="paragraph" w:customStyle="1" w:styleId="435BBFEC999447758817C1E609E06F98">
    <w:name w:val="435BBFEC999447758817C1E609E06F98"/>
    <w:rsid w:val="00184097"/>
  </w:style>
  <w:style w:type="paragraph" w:customStyle="1" w:styleId="F11FEB6E90B24061AB7E0B205547094C">
    <w:name w:val="F11FEB6E90B24061AB7E0B205547094C"/>
    <w:rsid w:val="00184097"/>
  </w:style>
  <w:style w:type="paragraph" w:customStyle="1" w:styleId="3189CBD53B5A4941913DF34D18E97D3F">
    <w:name w:val="3189CBD53B5A4941913DF34D18E97D3F"/>
    <w:rsid w:val="00184097"/>
  </w:style>
  <w:style w:type="paragraph" w:customStyle="1" w:styleId="A21B0B0EE24E4353BDFC05825D289768">
    <w:name w:val="A21B0B0EE24E4353BDFC05825D289768"/>
    <w:rsid w:val="00184097"/>
  </w:style>
  <w:style w:type="paragraph" w:customStyle="1" w:styleId="865917DDE0A74665944C1E5A715D55A6">
    <w:name w:val="865917DDE0A74665944C1E5A715D55A6"/>
    <w:rsid w:val="00184097"/>
  </w:style>
  <w:style w:type="paragraph" w:customStyle="1" w:styleId="DAB27DA740B64336A1A8FFC6BAAF248A">
    <w:name w:val="DAB27DA740B64336A1A8FFC6BAAF248A"/>
    <w:rsid w:val="00184097"/>
  </w:style>
  <w:style w:type="paragraph" w:customStyle="1" w:styleId="A10648C0A6BB4AB2AE9E472AF891A023">
    <w:name w:val="A10648C0A6BB4AB2AE9E472AF891A023"/>
    <w:rsid w:val="00184097"/>
  </w:style>
  <w:style w:type="paragraph" w:customStyle="1" w:styleId="22CE3691ACB948ABB5211AC615AE68AD">
    <w:name w:val="22CE3691ACB948ABB5211AC615AE68AD"/>
    <w:rsid w:val="00184097"/>
  </w:style>
  <w:style w:type="paragraph" w:customStyle="1" w:styleId="201BE9E3C6F64EDF93809DDC927B80CA">
    <w:name w:val="201BE9E3C6F64EDF93809DDC927B80CA"/>
    <w:rsid w:val="00184097"/>
  </w:style>
  <w:style w:type="paragraph" w:customStyle="1" w:styleId="2FE7AE4355F74D2CA617F615EF71D02E">
    <w:name w:val="2FE7AE4355F74D2CA617F615EF71D02E"/>
    <w:rsid w:val="00184097"/>
  </w:style>
  <w:style w:type="paragraph" w:customStyle="1" w:styleId="BF561F257B0A41B3ACDEECF3776DF887">
    <w:name w:val="BF561F257B0A41B3ACDEECF3776DF887"/>
    <w:rsid w:val="00184097"/>
  </w:style>
  <w:style w:type="paragraph" w:customStyle="1" w:styleId="532716501ABC4E88BFE52715064DB1D2">
    <w:name w:val="532716501ABC4E88BFE52715064DB1D2"/>
    <w:rsid w:val="00184097"/>
  </w:style>
  <w:style w:type="paragraph" w:customStyle="1" w:styleId="2E6FD6E5140A402C870AA680067739CB">
    <w:name w:val="2E6FD6E5140A402C870AA680067739CB"/>
    <w:rsid w:val="00184097"/>
  </w:style>
  <w:style w:type="paragraph" w:customStyle="1" w:styleId="E38D8A3F562043D78E2BA045FD11C868">
    <w:name w:val="E38D8A3F562043D78E2BA045FD11C868"/>
    <w:rsid w:val="00184097"/>
  </w:style>
  <w:style w:type="paragraph" w:customStyle="1" w:styleId="4DF15A5252D5407DA74D81AC2B4BDE2D">
    <w:name w:val="4DF15A5252D5407DA74D81AC2B4BDE2D"/>
    <w:rsid w:val="00184097"/>
  </w:style>
  <w:style w:type="paragraph" w:customStyle="1" w:styleId="BD73CCFDFEE24E5B86520147FD4B336D">
    <w:name w:val="BD73CCFDFEE24E5B86520147FD4B336D"/>
    <w:rsid w:val="00184097"/>
  </w:style>
  <w:style w:type="paragraph" w:customStyle="1" w:styleId="A603129EE3824F06BEC21E2BF7375284">
    <w:name w:val="A603129EE3824F06BEC21E2BF7375284"/>
    <w:rsid w:val="00184097"/>
  </w:style>
  <w:style w:type="paragraph" w:customStyle="1" w:styleId="BE525A8BB29948A49EED32C0A35BF201">
    <w:name w:val="BE525A8BB29948A49EED32C0A35BF201"/>
    <w:rsid w:val="00184097"/>
  </w:style>
  <w:style w:type="paragraph" w:customStyle="1" w:styleId="2433D201E41A43108E76F78CE40C24DA">
    <w:name w:val="2433D201E41A43108E76F78CE40C24DA"/>
    <w:rsid w:val="00184097"/>
  </w:style>
  <w:style w:type="paragraph" w:customStyle="1" w:styleId="08DF9EC0E7E14CE7AD214769ECBA3E23">
    <w:name w:val="08DF9EC0E7E14CE7AD214769ECBA3E23"/>
    <w:rsid w:val="00184097"/>
  </w:style>
  <w:style w:type="paragraph" w:customStyle="1" w:styleId="66F2708C2169459BB593A9F75FB7B2AA">
    <w:name w:val="66F2708C2169459BB593A9F75FB7B2AA"/>
    <w:rsid w:val="00184097"/>
  </w:style>
  <w:style w:type="paragraph" w:customStyle="1" w:styleId="2D08DFF4D1AA4DAF9B1D70576A931193">
    <w:name w:val="2D08DFF4D1AA4DAF9B1D70576A931193"/>
    <w:rsid w:val="00184097"/>
  </w:style>
  <w:style w:type="paragraph" w:customStyle="1" w:styleId="FAA7F4A5B71E4CC8AF772AB5A0D68A5C">
    <w:name w:val="FAA7F4A5B71E4CC8AF772AB5A0D68A5C"/>
    <w:rsid w:val="00184097"/>
  </w:style>
  <w:style w:type="paragraph" w:customStyle="1" w:styleId="BF02800C217E48589C89D31AEA756538">
    <w:name w:val="BF02800C217E48589C89D31AEA756538"/>
    <w:rsid w:val="00184097"/>
  </w:style>
  <w:style w:type="paragraph" w:customStyle="1" w:styleId="6FB1E986E4B04FADAF04E1616FBA8953">
    <w:name w:val="6FB1E986E4B04FADAF04E1616FBA8953"/>
    <w:rsid w:val="00184097"/>
  </w:style>
  <w:style w:type="paragraph" w:customStyle="1" w:styleId="9CD378FB38394410A874E5CAF4534FDC">
    <w:name w:val="9CD378FB38394410A874E5CAF4534FDC"/>
    <w:rsid w:val="00184097"/>
  </w:style>
  <w:style w:type="paragraph" w:customStyle="1" w:styleId="7A6EAD9CB6134BBAACE073E73AB4D3E2">
    <w:name w:val="7A6EAD9CB6134BBAACE073E73AB4D3E2"/>
    <w:rsid w:val="00184097"/>
  </w:style>
  <w:style w:type="paragraph" w:customStyle="1" w:styleId="A94CB7CB616C498DA762EF9CF8D61D83">
    <w:name w:val="A94CB7CB616C498DA762EF9CF8D61D83"/>
    <w:rsid w:val="00184097"/>
  </w:style>
  <w:style w:type="paragraph" w:customStyle="1" w:styleId="EF21D8826A1E41108651B88251988ACB">
    <w:name w:val="EF21D8826A1E41108651B88251988ACB"/>
    <w:rsid w:val="00184097"/>
  </w:style>
  <w:style w:type="paragraph" w:customStyle="1" w:styleId="100ACA74F9964984A74BE3FEBFA2FDB9">
    <w:name w:val="100ACA74F9964984A74BE3FEBFA2FDB9"/>
    <w:rsid w:val="00184097"/>
  </w:style>
  <w:style w:type="paragraph" w:customStyle="1" w:styleId="CF65D559D4FC4681993461189EEB1195">
    <w:name w:val="CF65D559D4FC4681993461189EEB1195"/>
    <w:rsid w:val="00184097"/>
  </w:style>
  <w:style w:type="paragraph" w:customStyle="1" w:styleId="F1A432F4BDD24A5D85FC2532B730710D">
    <w:name w:val="F1A432F4BDD24A5D85FC2532B730710D"/>
    <w:rsid w:val="00184097"/>
  </w:style>
  <w:style w:type="paragraph" w:customStyle="1" w:styleId="38020EDE4F054299817D4C2EC6F796B0">
    <w:name w:val="38020EDE4F054299817D4C2EC6F796B0"/>
    <w:rsid w:val="00184097"/>
  </w:style>
  <w:style w:type="paragraph" w:customStyle="1" w:styleId="C646CC047EAE45C6848AA09A26B40883">
    <w:name w:val="C646CC047EAE45C6848AA09A26B40883"/>
    <w:rsid w:val="00184097"/>
  </w:style>
  <w:style w:type="paragraph" w:customStyle="1" w:styleId="387B08BE85E6481AB41FFAA000CBB58A">
    <w:name w:val="387B08BE85E6481AB41FFAA000CBB58A"/>
    <w:rsid w:val="00184097"/>
  </w:style>
  <w:style w:type="paragraph" w:customStyle="1" w:styleId="8F1ED302214D4A909C21209E88BFCDBF">
    <w:name w:val="8F1ED302214D4A909C21209E88BFCDBF"/>
    <w:rsid w:val="00184097"/>
  </w:style>
  <w:style w:type="paragraph" w:customStyle="1" w:styleId="F669CA5A912343C687B78490A62DF26D">
    <w:name w:val="F669CA5A912343C687B78490A62DF26D"/>
    <w:rsid w:val="00184097"/>
  </w:style>
  <w:style w:type="paragraph" w:customStyle="1" w:styleId="4816FD7D10D048C692BBD5A81FE636FE">
    <w:name w:val="4816FD7D10D048C692BBD5A81FE636FE"/>
    <w:rsid w:val="00184097"/>
  </w:style>
  <w:style w:type="paragraph" w:customStyle="1" w:styleId="BF95F2AF94D148BB91A721105560F89B">
    <w:name w:val="BF95F2AF94D148BB91A721105560F89B"/>
    <w:rsid w:val="00184097"/>
  </w:style>
  <w:style w:type="paragraph" w:customStyle="1" w:styleId="B4FE499B475E470885B4F24049D8B55B">
    <w:name w:val="B4FE499B475E470885B4F24049D8B55B"/>
    <w:rsid w:val="00184097"/>
  </w:style>
  <w:style w:type="paragraph" w:customStyle="1" w:styleId="061E1A3D281745EAAC79E32F74A0A347">
    <w:name w:val="061E1A3D281745EAAC79E32F74A0A347"/>
    <w:rsid w:val="00184097"/>
  </w:style>
  <w:style w:type="paragraph" w:customStyle="1" w:styleId="435A171B27D94D24A3CB88AC8076C724">
    <w:name w:val="435A171B27D94D24A3CB88AC8076C724"/>
    <w:rsid w:val="00184097"/>
  </w:style>
  <w:style w:type="paragraph" w:customStyle="1" w:styleId="FB3BBFA2E20647B1B5803F0513377495">
    <w:name w:val="FB3BBFA2E20647B1B5803F0513377495"/>
    <w:rsid w:val="00184097"/>
  </w:style>
  <w:style w:type="paragraph" w:customStyle="1" w:styleId="5920CAF1A8004CCD9E80A7C91C8E0600">
    <w:name w:val="5920CAF1A8004CCD9E80A7C91C8E0600"/>
    <w:rsid w:val="00184097"/>
  </w:style>
  <w:style w:type="paragraph" w:customStyle="1" w:styleId="23D393016D2143B9BC8CEFC4C89BDCDB">
    <w:name w:val="23D393016D2143B9BC8CEFC4C89BDCDB"/>
    <w:rsid w:val="00184097"/>
  </w:style>
  <w:style w:type="paragraph" w:customStyle="1" w:styleId="389B20F52D5C4C519F52B5F4D2F27B30">
    <w:name w:val="389B20F52D5C4C519F52B5F4D2F27B30"/>
    <w:rsid w:val="00184097"/>
  </w:style>
  <w:style w:type="paragraph" w:customStyle="1" w:styleId="CB1B9C598A6E45C79EC937DA0ABD5E71">
    <w:name w:val="CB1B9C598A6E45C79EC937DA0ABD5E71"/>
    <w:rsid w:val="00184097"/>
  </w:style>
  <w:style w:type="paragraph" w:customStyle="1" w:styleId="18CD085A660B44AAA76CA6CD4ED28E4C">
    <w:name w:val="18CD085A660B44AAA76CA6CD4ED28E4C"/>
    <w:rsid w:val="00184097"/>
  </w:style>
  <w:style w:type="paragraph" w:customStyle="1" w:styleId="3AC57B1A70374FED9F78EAD977DC0A76">
    <w:name w:val="3AC57B1A70374FED9F78EAD977DC0A76"/>
    <w:rsid w:val="00184097"/>
  </w:style>
  <w:style w:type="paragraph" w:customStyle="1" w:styleId="D8FD3F9BD72D4FB189FEF0EDD8307F93">
    <w:name w:val="D8FD3F9BD72D4FB189FEF0EDD8307F93"/>
    <w:rsid w:val="00184097"/>
  </w:style>
  <w:style w:type="paragraph" w:customStyle="1" w:styleId="2E2C249781B44B449D81C7D7AB4E855F">
    <w:name w:val="2E2C249781B44B449D81C7D7AB4E855F"/>
    <w:rsid w:val="00184097"/>
  </w:style>
  <w:style w:type="paragraph" w:customStyle="1" w:styleId="0D2C4F172BAA446DB3FD09F3D0749E74">
    <w:name w:val="0D2C4F172BAA446DB3FD09F3D0749E74"/>
    <w:rsid w:val="00184097"/>
  </w:style>
  <w:style w:type="paragraph" w:customStyle="1" w:styleId="B19D2D27CA5744A786608E6EB32B5792">
    <w:name w:val="B19D2D27CA5744A786608E6EB32B5792"/>
    <w:rsid w:val="00184097"/>
  </w:style>
  <w:style w:type="paragraph" w:customStyle="1" w:styleId="75D465A17C02443293EA0E4B44EDF12C">
    <w:name w:val="75D465A17C02443293EA0E4B44EDF12C"/>
    <w:rsid w:val="00184097"/>
  </w:style>
  <w:style w:type="paragraph" w:customStyle="1" w:styleId="6FA1E5756FEB4894B62EBA61CC8B9993">
    <w:name w:val="6FA1E5756FEB4894B62EBA61CC8B9993"/>
    <w:rsid w:val="00184097"/>
  </w:style>
  <w:style w:type="paragraph" w:customStyle="1" w:styleId="2EE0C0F1FED94A5D9A0025CF13F6E904">
    <w:name w:val="2EE0C0F1FED94A5D9A0025CF13F6E904"/>
    <w:rsid w:val="00184097"/>
  </w:style>
  <w:style w:type="paragraph" w:customStyle="1" w:styleId="F1CF4C102E9A4B31946C98775952BF97">
    <w:name w:val="F1CF4C102E9A4B31946C98775952BF97"/>
    <w:rsid w:val="00184097"/>
  </w:style>
  <w:style w:type="paragraph" w:customStyle="1" w:styleId="1DC2D6B50F364A4EA0D7B3EEBFCE5BC0">
    <w:name w:val="1DC2D6B50F364A4EA0D7B3EEBFCE5BC0"/>
    <w:rsid w:val="00184097"/>
  </w:style>
  <w:style w:type="paragraph" w:customStyle="1" w:styleId="D2C33257440740B1A47588B712589BB6">
    <w:name w:val="D2C33257440740B1A47588B712589BB6"/>
    <w:rsid w:val="00184097"/>
  </w:style>
  <w:style w:type="paragraph" w:customStyle="1" w:styleId="B806D197D66A424A9C92603B755B223C">
    <w:name w:val="B806D197D66A424A9C92603B755B223C"/>
    <w:rsid w:val="00184097"/>
  </w:style>
  <w:style w:type="paragraph" w:customStyle="1" w:styleId="79A885B6167242E089B3F4692C8C09AE">
    <w:name w:val="79A885B6167242E089B3F4692C8C09AE"/>
    <w:rsid w:val="00184097"/>
  </w:style>
  <w:style w:type="paragraph" w:customStyle="1" w:styleId="9FBB82DC53AD487AA9518CA763C1C2F6">
    <w:name w:val="9FBB82DC53AD487AA9518CA763C1C2F6"/>
    <w:rsid w:val="00184097"/>
  </w:style>
  <w:style w:type="paragraph" w:customStyle="1" w:styleId="0860423E75124116A55816AD0EDA37E2">
    <w:name w:val="0860423E75124116A55816AD0EDA37E2"/>
    <w:rsid w:val="00184097"/>
  </w:style>
  <w:style w:type="paragraph" w:customStyle="1" w:styleId="5EB1CB96CD0D41F9AF2C2541970F10BD">
    <w:name w:val="5EB1CB96CD0D41F9AF2C2541970F10BD"/>
    <w:rsid w:val="00184097"/>
  </w:style>
  <w:style w:type="paragraph" w:customStyle="1" w:styleId="11FADB92F6414A15BB0C70236364DE8A">
    <w:name w:val="11FADB92F6414A15BB0C70236364DE8A"/>
    <w:rsid w:val="00184097"/>
  </w:style>
  <w:style w:type="paragraph" w:customStyle="1" w:styleId="0A6D9E41EDB344579E484F437099133D">
    <w:name w:val="0A6D9E41EDB344579E484F437099133D"/>
    <w:rsid w:val="00184097"/>
  </w:style>
  <w:style w:type="paragraph" w:customStyle="1" w:styleId="9C3684DEC52D4D0C90538BB56C7DBA8E">
    <w:name w:val="9C3684DEC52D4D0C90538BB56C7DBA8E"/>
    <w:rsid w:val="00184097"/>
  </w:style>
  <w:style w:type="paragraph" w:customStyle="1" w:styleId="EDA6E30CAFE143FE9DDE4C2560CB8168">
    <w:name w:val="EDA6E30CAFE143FE9DDE4C2560CB8168"/>
    <w:rsid w:val="00184097"/>
  </w:style>
  <w:style w:type="paragraph" w:customStyle="1" w:styleId="16CE1E33295F493BA319F2A3DB1B97CB">
    <w:name w:val="16CE1E33295F493BA319F2A3DB1B97CB"/>
    <w:rsid w:val="00184097"/>
  </w:style>
  <w:style w:type="paragraph" w:customStyle="1" w:styleId="A687EF557A1243E9BBD0422F15753FB3">
    <w:name w:val="A687EF557A1243E9BBD0422F15753FB3"/>
    <w:rsid w:val="00184097"/>
  </w:style>
  <w:style w:type="paragraph" w:customStyle="1" w:styleId="83CD48D58AA1407E9A1776852601DAFF">
    <w:name w:val="83CD48D58AA1407E9A1776852601DAFF"/>
    <w:rsid w:val="00184097"/>
  </w:style>
  <w:style w:type="paragraph" w:customStyle="1" w:styleId="0E168FEF15E54DC5A4368DB00751AD70">
    <w:name w:val="0E168FEF15E54DC5A4368DB00751AD70"/>
    <w:rsid w:val="00184097"/>
  </w:style>
  <w:style w:type="paragraph" w:customStyle="1" w:styleId="65026E18889F45DEA593A2DB2E49EACA">
    <w:name w:val="65026E18889F45DEA593A2DB2E49EACA"/>
    <w:rsid w:val="00184097"/>
  </w:style>
  <w:style w:type="paragraph" w:customStyle="1" w:styleId="CF51280D0D77451387A12F47E24E8FFA">
    <w:name w:val="CF51280D0D77451387A12F47E24E8FFA"/>
    <w:rsid w:val="00184097"/>
  </w:style>
  <w:style w:type="paragraph" w:customStyle="1" w:styleId="7D565182A2A844DABCE31AECFB861C3E">
    <w:name w:val="7D565182A2A844DABCE31AECFB861C3E"/>
    <w:rsid w:val="00184097"/>
  </w:style>
  <w:style w:type="paragraph" w:customStyle="1" w:styleId="1FA51EBDB9A04C55A3DE6718DEDC2AA5">
    <w:name w:val="1FA51EBDB9A04C55A3DE6718DEDC2AA5"/>
    <w:rsid w:val="00184097"/>
  </w:style>
  <w:style w:type="paragraph" w:customStyle="1" w:styleId="3933807BB2EA41BC857AC46EF19B3FBA">
    <w:name w:val="3933807BB2EA41BC857AC46EF19B3FBA"/>
    <w:rsid w:val="00184097"/>
  </w:style>
  <w:style w:type="paragraph" w:customStyle="1" w:styleId="FD3DC4FFF7F24EBE89725C40D78BD064">
    <w:name w:val="FD3DC4FFF7F24EBE89725C40D78BD064"/>
    <w:rsid w:val="00184097"/>
  </w:style>
  <w:style w:type="paragraph" w:customStyle="1" w:styleId="0BDBB430E68E43529EA61A607BCEA7B5">
    <w:name w:val="0BDBB430E68E43529EA61A607BCEA7B5"/>
    <w:rsid w:val="00184097"/>
  </w:style>
  <w:style w:type="paragraph" w:customStyle="1" w:styleId="FA02F05D462B4585BCFCAB5DBD3835FC">
    <w:name w:val="FA02F05D462B4585BCFCAB5DBD3835FC"/>
    <w:rsid w:val="00184097"/>
  </w:style>
  <w:style w:type="paragraph" w:customStyle="1" w:styleId="83696C5BDF8341949AA3163FFADB5E4A">
    <w:name w:val="83696C5BDF8341949AA3163FFADB5E4A"/>
    <w:rsid w:val="00184097"/>
  </w:style>
  <w:style w:type="paragraph" w:customStyle="1" w:styleId="2D20F71F8A22439281B4EAF45E93D327">
    <w:name w:val="2D20F71F8A22439281B4EAF45E93D327"/>
    <w:rsid w:val="00184097"/>
  </w:style>
  <w:style w:type="paragraph" w:customStyle="1" w:styleId="48E82548D191485EAE209738793C995E">
    <w:name w:val="48E82548D191485EAE209738793C995E"/>
    <w:rsid w:val="00184097"/>
  </w:style>
  <w:style w:type="paragraph" w:customStyle="1" w:styleId="A3FACCC4BEF14F87BADAD5FDB81E6915">
    <w:name w:val="A3FACCC4BEF14F87BADAD5FDB81E6915"/>
    <w:rsid w:val="00184097"/>
  </w:style>
  <w:style w:type="paragraph" w:customStyle="1" w:styleId="495D9086D9CD43D4B45E87183CF64688">
    <w:name w:val="495D9086D9CD43D4B45E87183CF64688"/>
    <w:rsid w:val="00184097"/>
  </w:style>
  <w:style w:type="paragraph" w:customStyle="1" w:styleId="8E47CC52A0C24084AB122C7BB0A26DA0">
    <w:name w:val="8E47CC52A0C24084AB122C7BB0A26DA0"/>
    <w:rsid w:val="00184097"/>
  </w:style>
  <w:style w:type="paragraph" w:customStyle="1" w:styleId="E549C83FD4784100A2BC894F51DEF7D4">
    <w:name w:val="E549C83FD4784100A2BC894F51DEF7D4"/>
    <w:rsid w:val="00184097"/>
  </w:style>
  <w:style w:type="paragraph" w:customStyle="1" w:styleId="B11A4EBB5CAB4351BE9D1425AE510FFD">
    <w:name w:val="B11A4EBB5CAB4351BE9D1425AE510FFD"/>
    <w:rsid w:val="00184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serviço (design com Gradação Verde).dotx</Template>
  <TotalTime>0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2022-04-12T12:40:00Z</dcterms:created>
  <dcterms:modified xsi:type="dcterms:W3CDTF">2022-04-12T12:54:00Z</dcterms:modified>
</cp:coreProperties>
</file>